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6E8" w:rsidRPr="006B0F29" w:rsidRDefault="00DE760B">
      <w:pPr>
        <w:pStyle w:val="Heading1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1481961"/>
          <w:placeholder>
            <w:docPart w:val="07FDDF6863B94360925F6897DE4CC9B3"/>
          </w:placeholder>
          <w:temporary/>
          <w:showingPlcHdr/>
        </w:sdtPr>
        <w:sdtEndPr/>
        <w:sdtContent>
          <w:r w:rsidR="00CC4D45" w:rsidRPr="006C011D">
            <w:rPr>
              <w:rFonts w:ascii="Times New Roman" w:hAnsi="Times New Roman" w:cs="Times New Roman"/>
              <w:u w:val="single"/>
            </w:rPr>
            <w:t>Objectives</w:t>
          </w:r>
        </w:sdtContent>
      </w:sdt>
    </w:p>
    <w:p w:rsidR="001B4BEF" w:rsidRPr="006B0F29" w:rsidRDefault="001B4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continue learning while also maintaining my commitment to care for those in need.   </w:t>
      </w:r>
    </w:p>
    <w:sdt>
      <w:sdtPr>
        <w:rPr>
          <w:rFonts w:ascii="Times New Roman" w:hAnsi="Times New Roman" w:cs="Times New Roman"/>
        </w:rPr>
        <w:id w:val="1483710"/>
        <w:placeholder>
          <w:docPart w:val="6981853BF05740AF9F47D36FF8C5E5C5"/>
        </w:placeholder>
        <w:temporary/>
        <w:showingPlcHdr/>
      </w:sdtPr>
      <w:sdtEndPr/>
      <w:sdtContent>
        <w:p w:rsidR="00232BB4" w:rsidRPr="006C011D" w:rsidRDefault="00013A2A" w:rsidP="006C011D">
          <w:pPr>
            <w:pStyle w:val="Heading1"/>
            <w:rPr>
              <w:rFonts w:ascii="Times New Roman" w:hAnsi="Times New Roman" w:cs="Times New Roman"/>
            </w:rPr>
          </w:pPr>
          <w:r w:rsidRPr="006C011D">
            <w:rPr>
              <w:rFonts w:ascii="Times New Roman" w:hAnsi="Times New Roman" w:cs="Times New Roman"/>
              <w:u w:val="single"/>
            </w:rPr>
            <w:t>Education</w:t>
          </w:r>
        </w:p>
      </w:sdtContent>
    </w:sdt>
    <w:p w:rsidR="00232BB4" w:rsidRPr="006B0F29" w:rsidRDefault="00232BB4" w:rsidP="00232BB4">
      <w:pPr>
        <w:rPr>
          <w:rFonts w:ascii="Times New Roman" w:hAnsi="Times New Roman" w:cs="Times New Roman"/>
          <w:sz w:val="24"/>
          <w:szCs w:val="24"/>
        </w:rPr>
      </w:pPr>
      <w:r w:rsidRPr="006B0F29">
        <w:rPr>
          <w:rFonts w:ascii="Times New Roman" w:hAnsi="Times New Roman" w:cs="Times New Roman"/>
          <w:sz w:val="24"/>
          <w:szCs w:val="24"/>
        </w:rPr>
        <w:t>New Mexico Military Institute, Roswell, NM</w:t>
      </w:r>
    </w:p>
    <w:p w:rsidR="00232BB4" w:rsidRDefault="00232BB4" w:rsidP="00747AE5">
      <w:pPr>
        <w:rPr>
          <w:rFonts w:ascii="Times New Roman" w:hAnsi="Times New Roman" w:cs="Times New Roman"/>
          <w:sz w:val="24"/>
          <w:szCs w:val="24"/>
        </w:rPr>
      </w:pPr>
      <w:r w:rsidRPr="006B0F29">
        <w:rPr>
          <w:rFonts w:ascii="Times New Roman" w:hAnsi="Times New Roman" w:cs="Times New Roman"/>
          <w:sz w:val="24"/>
          <w:szCs w:val="24"/>
        </w:rPr>
        <w:t>Associates of Science</w:t>
      </w:r>
      <w:r>
        <w:rPr>
          <w:rFonts w:ascii="Times New Roman" w:hAnsi="Times New Roman" w:cs="Times New Roman"/>
          <w:sz w:val="24"/>
          <w:szCs w:val="24"/>
        </w:rPr>
        <w:t>; Nursing</w:t>
      </w:r>
      <w:r w:rsidRPr="006B0F29"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 w:rsidR="00164EB5">
        <w:rPr>
          <w:rFonts w:ascii="Times New Roman" w:hAnsi="Times New Roman" w:cs="Times New Roman"/>
          <w:sz w:val="24"/>
          <w:szCs w:val="24"/>
        </w:rPr>
        <w:tab/>
      </w:r>
      <w:r w:rsidR="00164EB5">
        <w:rPr>
          <w:rFonts w:ascii="Times New Roman" w:hAnsi="Times New Roman" w:cs="Times New Roman"/>
          <w:sz w:val="24"/>
          <w:szCs w:val="24"/>
        </w:rPr>
        <w:tab/>
      </w:r>
      <w:r w:rsidR="00164EB5">
        <w:rPr>
          <w:rFonts w:ascii="Times New Roman" w:hAnsi="Times New Roman" w:cs="Times New Roman"/>
          <w:sz w:val="24"/>
          <w:szCs w:val="24"/>
        </w:rPr>
        <w:tab/>
      </w:r>
      <w:r w:rsidRPr="006B0F29">
        <w:rPr>
          <w:rFonts w:ascii="Times New Roman" w:hAnsi="Times New Roman" w:cs="Times New Roman"/>
          <w:sz w:val="24"/>
          <w:szCs w:val="24"/>
        </w:rPr>
        <w:t>May 2016</w:t>
      </w:r>
    </w:p>
    <w:p w:rsidR="00747AE5" w:rsidRPr="00747AE5" w:rsidRDefault="00747AE5" w:rsidP="00747AE5">
      <w:pPr>
        <w:rPr>
          <w:rFonts w:ascii="Times New Roman" w:hAnsi="Times New Roman" w:cs="Times New Roman"/>
          <w:sz w:val="24"/>
          <w:szCs w:val="24"/>
        </w:rPr>
      </w:pPr>
    </w:p>
    <w:p w:rsidR="00013A2A" w:rsidRPr="006B0F29" w:rsidRDefault="00013A2A" w:rsidP="00013A2A">
      <w:pPr>
        <w:pStyle w:val="Heading2"/>
        <w:rPr>
          <w:rFonts w:ascii="Times New Roman" w:hAnsi="Times New Roman" w:cs="Times New Roman"/>
          <w:color w:val="auto"/>
        </w:rPr>
      </w:pPr>
      <w:r w:rsidRPr="006B0F29">
        <w:rPr>
          <w:rFonts w:ascii="Times New Roman" w:hAnsi="Times New Roman" w:cs="Times New Roman"/>
          <w:color w:val="auto"/>
        </w:rPr>
        <w:t>Henderson State University, Arkadelphia, AR</w:t>
      </w:r>
      <w:r w:rsidR="00751114">
        <w:rPr>
          <w:rFonts w:ascii="Times New Roman" w:hAnsi="Times New Roman" w:cs="Times New Roman"/>
          <w:color w:val="auto"/>
        </w:rPr>
        <w:t xml:space="preserve">; </w:t>
      </w:r>
      <w:r w:rsidR="00796D77">
        <w:rPr>
          <w:rFonts w:ascii="Times New Roman" w:hAnsi="Times New Roman" w:cs="Times New Roman"/>
          <w:color w:val="auto"/>
        </w:rPr>
        <w:tab/>
      </w:r>
      <w:r w:rsidR="00232BB4">
        <w:rPr>
          <w:rFonts w:ascii="Times New Roman" w:hAnsi="Times New Roman" w:cs="Times New Roman"/>
          <w:color w:val="auto"/>
        </w:rPr>
        <w:tab/>
        <w:t xml:space="preserve">    </w:t>
      </w:r>
      <w:r w:rsidR="00164EB5">
        <w:rPr>
          <w:rFonts w:ascii="Times New Roman" w:hAnsi="Times New Roman" w:cs="Times New Roman"/>
          <w:color w:val="auto"/>
        </w:rPr>
        <w:tab/>
      </w:r>
      <w:r w:rsidR="00164EB5">
        <w:rPr>
          <w:rFonts w:ascii="Times New Roman" w:hAnsi="Times New Roman" w:cs="Times New Roman"/>
          <w:color w:val="auto"/>
        </w:rPr>
        <w:tab/>
      </w:r>
      <w:r w:rsidR="00164EB5">
        <w:rPr>
          <w:rFonts w:ascii="Times New Roman" w:hAnsi="Times New Roman" w:cs="Times New Roman"/>
          <w:color w:val="auto"/>
        </w:rPr>
        <w:tab/>
      </w:r>
      <w:r w:rsidR="00232BB4">
        <w:rPr>
          <w:rFonts w:ascii="Times New Roman" w:hAnsi="Times New Roman" w:cs="Times New Roman"/>
          <w:color w:val="auto"/>
        </w:rPr>
        <w:t xml:space="preserve">Major </w:t>
      </w:r>
      <w:r w:rsidR="00751114">
        <w:rPr>
          <w:rFonts w:ascii="Times New Roman" w:hAnsi="Times New Roman" w:cs="Times New Roman"/>
          <w:color w:val="auto"/>
        </w:rPr>
        <w:t>GPA: 3.</w:t>
      </w:r>
      <w:r w:rsidR="00814CA5">
        <w:rPr>
          <w:rFonts w:ascii="Times New Roman" w:hAnsi="Times New Roman" w:cs="Times New Roman"/>
          <w:color w:val="auto"/>
        </w:rPr>
        <w:t>2</w:t>
      </w:r>
    </w:p>
    <w:p w:rsidR="00232BB4" w:rsidRDefault="00232BB4" w:rsidP="008F11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Bachelor of Science; Human Services with emphasis in</w:t>
      </w:r>
      <w:r w:rsidR="00013A2A" w:rsidRPr="006B0F29">
        <w:rPr>
          <w:rFonts w:ascii="Times New Roman" w:hAnsi="Times New Roman" w:cs="Times New Roman"/>
          <w:sz w:val="24"/>
          <w:szCs w:val="24"/>
        </w:rPr>
        <w:t xml:space="preserve"> </w:t>
      </w:r>
      <w:r w:rsidR="00B0239F" w:rsidRPr="006B0F29">
        <w:rPr>
          <w:rFonts w:ascii="Times New Roman" w:hAnsi="Times New Roman" w:cs="Times New Roman"/>
          <w:sz w:val="24"/>
          <w:szCs w:val="24"/>
        </w:rPr>
        <w:t>Sociology (</w:t>
      </w:r>
      <w:r w:rsidR="00A10ED8" w:rsidRPr="006B0F29">
        <w:rPr>
          <w:rFonts w:ascii="Times New Roman" w:hAnsi="Times New Roman" w:cs="Times New Roman"/>
          <w:sz w:val="24"/>
          <w:szCs w:val="24"/>
        </w:rPr>
        <w:t>to be c</w:t>
      </w:r>
      <w:r w:rsidR="003D4DE9" w:rsidRPr="006B0F29">
        <w:rPr>
          <w:rFonts w:ascii="Times New Roman" w:hAnsi="Times New Roman" w:cs="Times New Roman"/>
          <w:sz w:val="24"/>
          <w:szCs w:val="24"/>
        </w:rPr>
        <w:t>onferred May 2019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C011D" w:rsidRPr="006C011D" w:rsidRDefault="006C011D" w:rsidP="008F1184">
      <w:pPr>
        <w:rPr>
          <w:rFonts w:ascii="Times New Roman" w:hAnsi="Times New Roman" w:cs="Times New Roman"/>
          <w:sz w:val="24"/>
          <w:szCs w:val="24"/>
        </w:rPr>
      </w:pPr>
    </w:p>
    <w:p w:rsidR="008F1184" w:rsidRPr="006C011D" w:rsidRDefault="008F1184" w:rsidP="008F118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C011D">
        <w:rPr>
          <w:rFonts w:ascii="Times New Roman" w:hAnsi="Times New Roman" w:cs="Times New Roman"/>
          <w:b/>
          <w:sz w:val="24"/>
          <w:szCs w:val="24"/>
          <w:u w:val="single"/>
        </w:rPr>
        <w:t>Related Courses</w:t>
      </w:r>
    </w:p>
    <w:p w:rsidR="001B4BEF" w:rsidRDefault="001B4BEF" w:rsidP="008F118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  <w:sectPr w:rsidR="001B4BEF">
          <w:headerReference w:type="default" r:id="rId7"/>
          <w:footerReference w:type="default" r:id="rId8"/>
          <w:headerReference w:type="first" r:id="rId9"/>
          <w:pgSz w:w="12240" w:h="15840" w:code="1"/>
          <w:pgMar w:top="2304" w:right="1152" w:bottom="1080" w:left="1152" w:header="1008" w:footer="576" w:gutter="0"/>
          <w:cols w:space="720"/>
          <w:titlePg/>
          <w:docGrid w:linePitch="360"/>
        </w:sectPr>
      </w:pPr>
    </w:p>
    <w:p w:rsidR="008F1184" w:rsidRPr="006B0F29" w:rsidRDefault="008F1184" w:rsidP="008F118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B0F29">
        <w:rPr>
          <w:rFonts w:ascii="Times New Roman" w:hAnsi="Times New Roman" w:cs="Times New Roman"/>
          <w:sz w:val="24"/>
          <w:szCs w:val="24"/>
        </w:rPr>
        <w:t xml:space="preserve">Human Services for Age                       </w:t>
      </w:r>
    </w:p>
    <w:p w:rsidR="008F1184" w:rsidRDefault="008F1184" w:rsidP="008F118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B0F29">
        <w:rPr>
          <w:rFonts w:ascii="Times New Roman" w:hAnsi="Times New Roman" w:cs="Times New Roman"/>
          <w:sz w:val="24"/>
          <w:szCs w:val="24"/>
        </w:rPr>
        <w:t xml:space="preserve">Social Gerontology </w:t>
      </w:r>
    </w:p>
    <w:p w:rsidR="001B4BEF" w:rsidRDefault="001B4BEF" w:rsidP="001B4B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Human Behavior &amp; Social Environment</w:t>
      </w:r>
    </w:p>
    <w:p w:rsidR="008F1184" w:rsidRDefault="008F1184" w:rsidP="008F118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B0F29">
        <w:rPr>
          <w:rFonts w:ascii="Times New Roman" w:hAnsi="Times New Roman" w:cs="Times New Roman"/>
          <w:sz w:val="24"/>
          <w:szCs w:val="24"/>
        </w:rPr>
        <w:t>Death and Dying</w:t>
      </w:r>
    </w:p>
    <w:p w:rsidR="00751114" w:rsidRDefault="00751114" w:rsidP="008F118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Methods I</w:t>
      </w:r>
      <w:r w:rsidR="001B4BEF">
        <w:rPr>
          <w:rFonts w:ascii="Times New Roman" w:hAnsi="Times New Roman" w:cs="Times New Roman"/>
          <w:sz w:val="24"/>
          <w:szCs w:val="24"/>
        </w:rPr>
        <w:t xml:space="preserve"> &amp; </w:t>
      </w:r>
      <w:r>
        <w:rPr>
          <w:rFonts w:ascii="Times New Roman" w:hAnsi="Times New Roman" w:cs="Times New Roman"/>
          <w:sz w:val="24"/>
          <w:szCs w:val="24"/>
        </w:rPr>
        <w:t>II</w:t>
      </w:r>
    </w:p>
    <w:p w:rsidR="001B4BEF" w:rsidRPr="001B4BEF" w:rsidRDefault="001B4BEF" w:rsidP="00013A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  <w:sectPr w:rsidR="001B4BEF" w:rsidRPr="001B4BEF" w:rsidSect="001B4BEF">
          <w:type w:val="continuous"/>
          <w:pgSz w:w="12240" w:h="15840" w:code="1"/>
          <w:pgMar w:top="2304" w:right="1152" w:bottom="1080" w:left="1152" w:header="1008" w:footer="576" w:gutter="0"/>
          <w:cols w:num="2" w:space="720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Social Proble</w:t>
      </w:r>
      <w:r w:rsidR="00164EB5">
        <w:rPr>
          <w:rFonts w:ascii="Times New Roman" w:hAnsi="Times New Roman" w:cs="Times New Roman"/>
          <w:sz w:val="24"/>
          <w:szCs w:val="24"/>
        </w:rPr>
        <w:t>ms</w:t>
      </w:r>
    </w:p>
    <w:p w:rsidR="00747AE5" w:rsidRPr="006C011D" w:rsidRDefault="00013A2A" w:rsidP="00164EB5">
      <w:pPr>
        <w:pStyle w:val="Heading1"/>
        <w:spacing w:before="120"/>
        <w:rPr>
          <w:rFonts w:ascii="Times New Roman" w:hAnsi="Times New Roman" w:cs="Times New Roman"/>
          <w:u w:val="single"/>
        </w:rPr>
      </w:pPr>
      <w:r w:rsidRPr="006C011D">
        <w:rPr>
          <w:rFonts w:ascii="Times New Roman" w:hAnsi="Times New Roman" w:cs="Times New Roman"/>
          <w:u w:val="single"/>
        </w:rPr>
        <w:t>Experience</w:t>
      </w:r>
    </w:p>
    <w:p w:rsidR="00747AE5" w:rsidRDefault="00164EB5" w:rsidP="00747A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Internship at </w:t>
      </w:r>
      <w:r w:rsidR="00747AE5">
        <w:rPr>
          <w:rFonts w:ascii="Times New Roman" w:hAnsi="Times New Roman" w:cs="Times New Roman"/>
          <w:sz w:val="24"/>
          <w:szCs w:val="24"/>
        </w:rPr>
        <w:t>Cornerstone Counseling Clinic</w:t>
      </w:r>
      <w:r w:rsidR="00B0239F">
        <w:rPr>
          <w:rFonts w:ascii="Times New Roman" w:hAnsi="Times New Roman" w:cs="Times New Roman"/>
          <w:sz w:val="24"/>
          <w:szCs w:val="24"/>
        </w:rPr>
        <w:t xml:space="preserve"> (200 hours)</w:t>
      </w:r>
      <w:r w:rsidR="00747AE5">
        <w:rPr>
          <w:rFonts w:ascii="Times New Roman" w:hAnsi="Times New Roman" w:cs="Times New Roman"/>
          <w:sz w:val="24"/>
          <w:szCs w:val="24"/>
        </w:rPr>
        <w:t xml:space="preserve">- Nashville AR         </w:t>
      </w:r>
      <w:r w:rsidR="006C011D">
        <w:rPr>
          <w:rFonts w:ascii="Times New Roman" w:hAnsi="Times New Roman" w:cs="Times New Roman"/>
          <w:sz w:val="24"/>
          <w:szCs w:val="24"/>
        </w:rPr>
        <w:tab/>
      </w:r>
      <w:r w:rsidR="00B0239F">
        <w:rPr>
          <w:rFonts w:ascii="Times New Roman" w:hAnsi="Times New Roman" w:cs="Times New Roman"/>
          <w:sz w:val="24"/>
          <w:szCs w:val="24"/>
        </w:rPr>
        <w:t xml:space="preserve">    </w:t>
      </w:r>
      <w:r w:rsidR="00747AE5">
        <w:rPr>
          <w:rFonts w:ascii="Times New Roman" w:hAnsi="Times New Roman" w:cs="Times New Roman"/>
          <w:sz w:val="24"/>
          <w:szCs w:val="24"/>
        </w:rPr>
        <w:t xml:space="preserve">Spring 2019    </w:t>
      </w:r>
      <w:r w:rsidR="00747AE5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747AE5" w:rsidRDefault="00747AE5" w:rsidP="00747AE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Assisted in billing Medicaid</w:t>
      </w:r>
      <w:r w:rsidR="00796F42">
        <w:rPr>
          <w:rFonts w:ascii="Times New Roman" w:hAnsi="Times New Roman" w:cs="Times New Roman"/>
          <w:sz w:val="24"/>
          <w:szCs w:val="24"/>
        </w:rPr>
        <w:t xml:space="preserve">, </w:t>
      </w:r>
      <w:r w:rsidR="00D21449">
        <w:rPr>
          <w:rFonts w:ascii="Times New Roman" w:hAnsi="Times New Roman" w:cs="Times New Roman"/>
          <w:sz w:val="24"/>
          <w:szCs w:val="24"/>
        </w:rPr>
        <w:t>Empower, Total Care, and Summit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D21449">
        <w:rPr>
          <w:rFonts w:ascii="Times New Roman" w:hAnsi="Times New Roman" w:cs="Times New Roman"/>
          <w:sz w:val="24"/>
          <w:szCs w:val="24"/>
        </w:rPr>
        <w:t xml:space="preserve">s well as </w:t>
      </w:r>
      <w:r>
        <w:rPr>
          <w:rFonts w:ascii="Times New Roman" w:hAnsi="Times New Roman" w:cs="Times New Roman"/>
          <w:sz w:val="24"/>
          <w:szCs w:val="24"/>
        </w:rPr>
        <w:t xml:space="preserve">private insurance claims for clients </w:t>
      </w:r>
    </w:p>
    <w:p w:rsidR="00747AE5" w:rsidRDefault="00747AE5" w:rsidP="00747AE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Reviewed and </w:t>
      </w:r>
      <w:r w:rsidR="00F75400">
        <w:rPr>
          <w:rFonts w:ascii="Times New Roman" w:hAnsi="Times New Roman" w:cs="Times New Roman"/>
          <w:sz w:val="24"/>
          <w:szCs w:val="24"/>
        </w:rPr>
        <w:t>organized client files for QBHPs and Therapists</w:t>
      </w:r>
    </w:p>
    <w:p w:rsidR="00F75400" w:rsidRDefault="00F75400" w:rsidP="00747AE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Eased clients initially through games designed to aid in diagnosis</w:t>
      </w:r>
    </w:p>
    <w:p w:rsidR="00F75400" w:rsidRDefault="00F75400" w:rsidP="00747AE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Empathize with clients </w:t>
      </w:r>
      <w:r w:rsidR="00F91E5F">
        <w:rPr>
          <w:rFonts w:ascii="Times New Roman" w:hAnsi="Times New Roman" w:cs="Times New Roman"/>
          <w:sz w:val="24"/>
          <w:szCs w:val="24"/>
        </w:rPr>
        <w:t>thro</w:t>
      </w:r>
      <w:r w:rsidR="005E51E4">
        <w:rPr>
          <w:rFonts w:ascii="Times New Roman" w:hAnsi="Times New Roman" w:cs="Times New Roman"/>
          <w:sz w:val="24"/>
          <w:szCs w:val="24"/>
        </w:rPr>
        <w:t>ugh reassurance and listening techniques</w:t>
      </w:r>
    </w:p>
    <w:p w:rsidR="005E51E4" w:rsidRDefault="005E51E4" w:rsidP="00747AE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Evaluate clients post session</w:t>
      </w:r>
    </w:p>
    <w:p w:rsidR="005E51E4" w:rsidRDefault="005E51E4" w:rsidP="00747AE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 confidentiality of clients</w:t>
      </w:r>
    </w:p>
    <w:p w:rsidR="005E51E4" w:rsidRDefault="005E51E4" w:rsidP="00747AE5">
      <w:pPr>
        <w:rPr>
          <w:rFonts w:ascii="Times New Roman" w:hAnsi="Times New Roman" w:cs="Times New Roman"/>
          <w:sz w:val="24"/>
          <w:szCs w:val="24"/>
        </w:rPr>
      </w:pPr>
    </w:p>
    <w:p w:rsidR="00F75400" w:rsidRDefault="00164EB5" w:rsidP="00747A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Internship at </w:t>
      </w:r>
      <w:r w:rsidR="00747AE5">
        <w:rPr>
          <w:rFonts w:ascii="Times New Roman" w:hAnsi="Times New Roman" w:cs="Times New Roman"/>
          <w:sz w:val="24"/>
          <w:szCs w:val="24"/>
        </w:rPr>
        <w:t xml:space="preserve">Arkadelphia Human Development Center </w:t>
      </w:r>
      <w:r w:rsidR="00B0239F">
        <w:rPr>
          <w:rFonts w:ascii="Times New Roman" w:hAnsi="Times New Roman" w:cs="Times New Roman"/>
          <w:sz w:val="24"/>
          <w:szCs w:val="24"/>
        </w:rPr>
        <w:t>(50 hours)-</w:t>
      </w:r>
      <w:r w:rsidR="00747AE5">
        <w:rPr>
          <w:rFonts w:ascii="Times New Roman" w:hAnsi="Times New Roman" w:cs="Times New Roman"/>
          <w:sz w:val="24"/>
          <w:szCs w:val="24"/>
        </w:rPr>
        <w:t xml:space="preserve"> Arkadelphia </w:t>
      </w:r>
      <w:r w:rsidR="00B0239F">
        <w:rPr>
          <w:rFonts w:ascii="Times New Roman" w:hAnsi="Times New Roman" w:cs="Times New Roman"/>
          <w:sz w:val="24"/>
          <w:szCs w:val="24"/>
        </w:rPr>
        <w:t xml:space="preserve">AR   Fall </w:t>
      </w:r>
      <w:r w:rsidR="00747AE5">
        <w:rPr>
          <w:rFonts w:ascii="Times New Roman" w:hAnsi="Times New Roman" w:cs="Times New Roman"/>
          <w:sz w:val="24"/>
          <w:szCs w:val="24"/>
        </w:rPr>
        <w:t>2018</w:t>
      </w:r>
    </w:p>
    <w:p w:rsidR="00747AE5" w:rsidRDefault="0062748E" w:rsidP="00747AE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Organized events for residents</w:t>
      </w:r>
    </w:p>
    <w:p w:rsidR="0062748E" w:rsidRDefault="00F75400" w:rsidP="00747AE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Assisted </w:t>
      </w:r>
      <w:r w:rsidR="0062748E">
        <w:rPr>
          <w:rFonts w:ascii="Times New Roman" w:hAnsi="Times New Roman" w:cs="Times New Roman"/>
          <w:sz w:val="24"/>
          <w:szCs w:val="24"/>
        </w:rPr>
        <w:t xml:space="preserve">residents with daily activities such as eating, drinking, </w:t>
      </w:r>
    </w:p>
    <w:p w:rsidR="006C011D" w:rsidRDefault="0062748E" w:rsidP="00747AE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Provided entertainment for residents through games, crafts, various other projects. </w:t>
      </w:r>
    </w:p>
    <w:p w:rsidR="00164EB5" w:rsidRPr="00164EB5" w:rsidRDefault="00164EB5" w:rsidP="00164EB5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51B78" w:rsidRPr="006B0F29" w:rsidRDefault="00651B78" w:rsidP="00651B78">
      <w:pPr>
        <w:tabs>
          <w:tab w:val="center" w:pos="5130"/>
        </w:tabs>
        <w:rPr>
          <w:rFonts w:ascii="Times New Roman" w:hAnsi="Times New Roman" w:cs="Times New Roman"/>
          <w:sz w:val="24"/>
          <w:szCs w:val="24"/>
        </w:rPr>
      </w:pPr>
      <w:r w:rsidRPr="006B0F29">
        <w:rPr>
          <w:rFonts w:ascii="Times New Roman" w:hAnsi="Times New Roman" w:cs="Times New Roman"/>
          <w:sz w:val="24"/>
          <w:szCs w:val="24"/>
        </w:rPr>
        <w:t>Henderson State University- Arkadelphia AR</w:t>
      </w:r>
      <w:r w:rsidRPr="006B0F29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164EB5">
        <w:rPr>
          <w:rFonts w:ascii="Times New Roman" w:hAnsi="Times New Roman" w:cs="Times New Roman"/>
          <w:sz w:val="24"/>
          <w:szCs w:val="24"/>
        </w:rPr>
        <w:tab/>
      </w:r>
      <w:r w:rsidR="00164EB5">
        <w:rPr>
          <w:rFonts w:ascii="Times New Roman" w:hAnsi="Times New Roman" w:cs="Times New Roman"/>
          <w:sz w:val="24"/>
          <w:szCs w:val="24"/>
        </w:rPr>
        <w:tab/>
      </w:r>
      <w:r w:rsidRPr="006B0F29">
        <w:rPr>
          <w:rFonts w:ascii="Times New Roman" w:hAnsi="Times New Roman" w:cs="Times New Roman"/>
          <w:sz w:val="24"/>
          <w:szCs w:val="24"/>
        </w:rPr>
        <w:t xml:space="preserve"> </w:t>
      </w:r>
      <w:r w:rsidR="00B0239F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6B0F29">
        <w:rPr>
          <w:rFonts w:ascii="Times New Roman" w:hAnsi="Times New Roman" w:cs="Times New Roman"/>
          <w:sz w:val="24"/>
          <w:szCs w:val="24"/>
        </w:rPr>
        <w:t>August 2017-</w:t>
      </w:r>
      <w:r w:rsidR="008F5CB1">
        <w:rPr>
          <w:rFonts w:ascii="Times New Roman" w:hAnsi="Times New Roman" w:cs="Times New Roman"/>
          <w:sz w:val="24"/>
          <w:szCs w:val="24"/>
        </w:rPr>
        <w:t xml:space="preserve"> Present </w:t>
      </w:r>
    </w:p>
    <w:p w:rsidR="00651B78" w:rsidRPr="006B0F29" w:rsidRDefault="008F1184" w:rsidP="00651B78">
      <w:pPr>
        <w:rPr>
          <w:rFonts w:ascii="Times New Roman" w:hAnsi="Times New Roman" w:cs="Times New Roman"/>
          <w:sz w:val="24"/>
          <w:szCs w:val="24"/>
        </w:rPr>
      </w:pPr>
      <w:r w:rsidRPr="006B0F29">
        <w:rPr>
          <w:rFonts w:ascii="Times New Roman" w:hAnsi="Times New Roman" w:cs="Times New Roman"/>
          <w:sz w:val="24"/>
          <w:szCs w:val="24"/>
        </w:rPr>
        <w:tab/>
        <w:t xml:space="preserve">Game Day Management </w:t>
      </w:r>
    </w:p>
    <w:p w:rsidR="008F1184" w:rsidRPr="006B0F29" w:rsidRDefault="00F87C5B" w:rsidP="008F118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B0F29">
        <w:rPr>
          <w:rFonts w:ascii="Times New Roman" w:hAnsi="Times New Roman" w:cs="Times New Roman"/>
          <w:sz w:val="24"/>
          <w:szCs w:val="24"/>
        </w:rPr>
        <w:t xml:space="preserve">Collected game day tickets and assisted spectators </w:t>
      </w:r>
      <w:r w:rsidR="00CB4DF6" w:rsidRPr="006B0F29">
        <w:rPr>
          <w:rFonts w:ascii="Times New Roman" w:hAnsi="Times New Roman" w:cs="Times New Roman"/>
          <w:sz w:val="24"/>
          <w:szCs w:val="24"/>
        </w:rPr>
        <w:t>during football games</w:t>
      </w:r>
    </w:p>
    <w:p w:rsidR="00CB4DF6" w:rsidRPr="006B0F29" w:rsidRDefault="002405E7" w:rsidP="008F118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B0F29">
        <w:rPr>
          <w:rFonts w:ascii="Times New Roman" w:hAnsi="Times New Roman" w:cs="Times New Roman"/>
          <w:sz w:val="24"/>
          <w:szCs w:val="24"/>
        </w:rPr>
        <w:t>A</w:t>
      </w:r>
      <w:r w:rsidR="00CB4DF6" w:rsidRPr="006B0F29">
        <w:rPr>
          <w:rFonts w:ascii="Times New Roman" w:hAnsi="Times New Roman" w:cs="Times New Roman"/>
          <w:sz w:val="24"/>
          <w:szCs w:val="24"/>
        </w:rPr>
        <w:t>ssemble</w:t>
      </w:r>
      <w:r w:rsidRPr="006B0F29">
        <w:rPr>
          <w:rFonts w:ascii="Times New Roman" w:hAnsi="Times New Roman" w:cs="Times New Roman"/>
          <w:sz w:val="24"/>
          <w:szCs w:val="24"/>
        </w:rPr>
        <w:t>d</w:t>
      </w:r>
      <w:r w:rsidR="00CB4DF6" w:rsidRPr="006B0F29">
        <w:rPr>
          <w:rFonts w:ascii="Times New Roman" w:hAnsi="Times New Roman" w:cs="Times New Roman"/>
          <w:sz w:val="24"/>
          <w:szCs w:val="24"/>
        </w:rPr>
        <w:t xml:space="preserve"> equipment’s after football and volleyball games </w:t>
      </w:r>
    </w:p>
    <w:p w:rsidR="00F87C5B" w:rsidRPr="006B0F29" w:rsidRDefault="002405E7" w:rsidP="008F118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B0F29">
        <w:rPr>
          <w:rFonts w:ascii="Times New Roman" w:hAnsi="Times New Roman" w:cs="Times New Roman"/>
          <w:sz w:val="24"/>
          <w:szCs w:val="24"/>
        </w:rPr>
        <w:lastRenderedPageBreak/>
        <w:t>Monitored volleyball and basketball games</w:t>
      </w:r>
    </w:p>
    <w:p w:rsidR="00747AE5" w:rsidRPr="006B0F29" w:rsidRDefault="00747AE5" w:rsidP="00BA2775">
      <w:pPr>
        <w:rPr>
          <w:rFonts w:ascii="Times New Roman" w:hAnsi="Times New Roman" w:cs="Times New Roman"/>
          <w:sz w:val="24"/>
          <w:szCs w:val="24"/>
        </w:rPr>
      </w:pPr>
    </w:p>
    <w:p w:rsidR="002405E7" w:rsidRPr="006B0F29" w:rsidRDefault="00751114" w:rsidP="002405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Ouachita Baptist University -</w:t>
      </w:r>
      <w:r w:rsidR="002405E7" w:rsidRPr="006B0F29">
        <w:rPr>
          <w:rFonts w:ascii="Times New Roman" w:hAnsi="Times New Roman" w:cs="Times New Roman"/>
          <w:sz w:val="24"/>
          <w:szCs w:val="24"/>
        </w:rPr>
        <w:t xml:space="preserve">Arkadelphia </w:t>
      </w:r>
      <w:r w:rsidR="008A6237">
        <w:rPr>
          <w:rFonts w:ascii="Times New Roman" w:hAnsi="Times New Roman" w:cs="Times New Roman"/>
          <w:sz w:val="24"/>
          <w:szCs w:val="24"/>
        </w:rPr>
        <w:t xml:space="preserve">AR           </w:t>
      </w:r>
      <w:r w:rsidR="00F36E7C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BA2775" w:rsidRPr="006B0F29">
        <w:rPr>
          <w:rFonts w:ascii="Times New Roman" w:hAnsi="Times New Roman" w:cs="Times New Roman"/>
          <w:sz w:val="24"/>
          <w:szCs w:val="24"/>
        </w:rPr>
        <w:t>Summer</w:t>
      </w:r>
      <w:r w:rsidR="002405E7" w:rsidRPr="006B0F29">
        <w:rPr>
          <w:rFonts w:ascii="Times New Roman" w:hAnsi="Times New Roman" w:cs="Times New Roman"/>
          <w:sz w:val="24"/>
          <w:szCs w:val="24"/>
        </w:rPr>
        <w:t xml:space="preserve"> 2018</w:t>
      </w:r>
    </w:p>
    <w:p w:rsidR="001B0421" w:rsidRPr="006B0F29" w:rsidRDefault="002405E7" w:rsidP="001B0421">
      <w:pPr>
        <w:rPr>
          <w:rFonts w:ascii="Times New Roman" w:hAnsi="Times New Roman" w:cs="Times New Roman"/>
          <w:sz w:val="24"/>
          <w:szCs w:val="24"/>
        </w:rPr>
      </w:pPr>
      <w:r w:rsidRPr="006B0F29">
        <w:rPr>
          <w:rFonts w:ascii="Times New Roman" w:hAnsi="Times New Roman" w:cs="Times New Roman"/>
          <w:sz w:val="24"/>
          <w:szCs w:val="24"/>
        </w:rPr>
        <w:tab/>
        <w:t xml:space="preserve">Tiger Tennis Academy </w:t>
      </w:r>
      <w:r w:rsidR="00BA2775" w:rsidRPr="006B0F29">
        <w:rPr>
          <w:rFonts w:ascii="Times New Roman" w:hAnsi="Times New Roman" w:cs="Times New Roman"/>
          <w:sz w:val="24"/>
          <w:szCs w:val="24"/>
        </w:rPr>
        <w:t xml:space="preserve">Summer </w:t>
      </w:r>
      <w:r w:rsidRPr="006B0F29">
        <w:rPr>
          <w:rFonts w:ascii="Times New Roman" w:hAnsi="Times New Roman" w:cs="Times New Roman"/>
          <w:sz w:val="24"/>
          <w:szCs w:val="24"/>
        </w:rPr>
        <w:t xml:space="preserve">Camp </w:t>
      </w:r>
    </w:p>
    <w:p w:rsidR="002405E7" w:rsidRPr="006B0F29" w:rsidRDefault="00BA2775" w:rsidP="002405E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B0F29">
        <w:rPr>
          <w:rFonts w:ascii="Times New Roman" w:hAnsi="Times New Roman" w:cs="Times New Roman"/>
          <w:sz w:val="24"/>
          <w:szCs w:val="24"/>
        </w:rPr>
        <w:t>Assisted in designing daily</w:t>
      </w:r>
      <w:r w:rsidR="0039456D" w:rsidRPr="006B0F29">
        <w:rPr>
          <w:rFonts w:ascii="Times New Roman" w:hAnsi="Times New Roman" w:cs="Times New Roman"/>
          <w:sz w:val="24"/>
          <w:szCs w:val="24"/>
        </w:rPr>
        <w:t xml:space="preserve"> practice</w:t>
      </w:r>
      <w:r w:rsidR="003D054D" w:rsidRPr="006B0F29">
        <w:rPr>
          <w:rFonts w:ascii="Times New Roman" w:hAnsi="Times New Roman" w:cs="Times New Roman"/>
          <w:sz w:val="24"/>
          <w:szCs w:val="24"/>
        </w:rPr>
        <w:t xml:space="preserve"> tennis</w:t>
      </w:r>
      <w:r w:rsidRPr="006B0F29">
        <w:rPr>
          <w:rFonts w:ascii="Times New Roman" w:hAnsi="Times New Roman" w:cs="Times New Roman"/>
          <w:sz w:val="24"/>
          <w:szCs w:val="24"/>
        </w:rPr>
        <w:t xml:space="preserve"> drills for assigned group</w:t>
      </w:r>
      <w:r w:rsidR="003D054D" w:rsidRPr="006B0F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2775" w:rsidRPr="006B0F29" w:rsidRDefault="00BA2775" w:rsidP="002405E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B0F29">
        <w:rPr>
          <w:rFonts w:ascii="Times New Roman" w:hAnsi="Times New Roman" w:cs="Times New Roman"/>
          <w:sz w:val="24"/>
          <w:szCs w:val="24"/>
        </w:rPr>
        <w:t>Trained assigned grou</w:t>
      </w:r>
      <w:r w:rsidR="0039456D" w:rsidRPr="006B0F29">
        <w:rPr>
          <w:rFonts w:ascii="Times New Roman" w:hAnsi="Times New Roman" w:cs="Times New Roman"/>
          <w:sz w:val="24"/>
          <w:szCs w:val="24"/>
        </w:rPr>
        <w:t xml:space="preserve">p the different types of </w:t>
      </w:r>
      <w:r w:rsidR="0000067D" w:rsidRPr="006B0F29">
        <w:rPr>
          <w:rFonts w:ascii="Times New Roman" w:hAnsi="Times New Roman" w:cs="Times New Roman"/>
          <w:sz w:val="24"/>
          <w:szCs w:val="24"/>
        </w:rPr>
        <w:t xml:space="preserve">tennis </w:t>
      </w:r>
      <w:r w:rsidR="0039456D" w:rsidRPr="006B0F29">
        <w:rPr>
          <w:rFonts w:ascii="Times New Roman" w:hAnsi="Times New Roman" w:cs="Times New Roman"/>
          <w:sz w:val="24"/>
          <w:szCs w:val="24"/>
        </w:rPr>
        <w:t>strokes and footwork</w:t>
      </w:r>
      <w:r w:rsidR="00335B29">
        <w:rPr>
          <w:rFonts w:ascii="Times New Roman" w:hAnsi="Times New Roman" w:cs="Times New Roman"/>
          <w:sz w:val="24"/>
          <w:szCs w:val="24"/>
        </w:rPr>
        <w:t xml:space="preserve"> drills</w:t>
      </w:r>
      <w:r w:rsidR="0039456D" w:rsidRPr="006B0F29">
        <w:rPr>
          <w:rFonts w:ascii="Times New Roman" w:hAnsi="Times New Roman" w:cs="Times New Roman"/>
          <w:sz w:val="24"/>
          <w:szCs w:val="24"/>
        </w:rPr>
        <w:t xml:space="preserve"> to improve technique and coordination</w:t>
      </w:r>
    </w:p>
    <w:p w:rsidR="00BA2775" w:rsidRDefault="00BA2775" w:rsidP="002405E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B0F29">
        <w:rPr>
          <w:rFonts w:ascii="Times New Roman" w:hAnsi="Times New Roman" w:cs="Times New Roman"/>
          <w:sz w:val="24"/>
          <w:szCs w:val="24"/>
        </w:rPr>
        <w:t>Supervised assigned group duri</w:t>
      </w:r>
      <w:r w:rsidR="0000067D" w:rsidRPr="006B0F29">
        <w:rPr>
          <w:rFonts w:ascii="Times New Roman" w:hAnsi="Times New Roman" w:cs="Times New Roman"/>
          <w:sz w:val="24"/>
          <w:szCs w:val="24"/>
        </w:rPr>
        <w:t>ng trips to ensure accountability</w:t>
      </w:r>
    </w:p>
    <w:p w:rsidR="00751114" w:rsidRDefault="00751114" w:rsidP="00751114">
      <w:pPr>
        <w:rPr>
          <w:rFonts w:ascii="Times New Roman" w:hAnsi="Times New Roman" w:cs="Times New Roman"/>
          <w:sz w:val="24"/>
          <w:szCs w:val="24"/>
        </w:rPr>
      </w:pPr>
    </w:p>
    <w:p w:rsidR="0000067D" w:rsidRPr="006C011D" w:rsidRDefault="006B0F29" w:rsidP="0000067D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6C011D">
        <w:rPr>
          <w:rFonts w:ascii="Times New Roman" w:hAnsi="Times New Roman" w:cs="Times New Roman"/>
          <w:b/>
          <w:sz w:val="26"/>
          <w:szCs w:val="26"/>
          <w:u w:val="single"/>
        </w:rPr>
        <w:t xml:space="preserve">Volunteer Experience </w:t>
      </w:r>
    </w:p>
    <w:p w:rsidR="00F36E7C" w:rsidRDefault="00F36E7C" w:rsidP="0000067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>Coaching Assistant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</w:t>
      </w:r>
      <w:r w:rsidR="0091697C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>
        <w:rPr>
          <w:rFonts w:ascii="Times New Roman" w:hAnsi="Times New Roman" w:cs="Times New Roman"/>
          <w:sz w:val="24"/>
          <w:szCs w:val="24"/>
        </w:rPr>
        <w:t>August 2018- Present</w:t>
      </w:r>
      <w:r w:rsidRPr="006C011D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C011D" w:rsidRPr="006C011D" w:rsidRDefault="006C011D" w:rsidP="0000067D">
      <w:pPr>
        <w:rPr>
          <w:rFonts w:ascii="Times New Roman" w:hAnsi="Times New Roman" w:cs="Times New Roman"/>
          <w:sz w:val="26"/>
          <w:szCs w:val="26"/>
        </w:rPr>
      </w:pPr>
      <w:r w:rsidRPr="006C011D">
        <w:rPr>
          <w:rFonts w:ascii="Times New Roman" w:hAnsi="Times New Roman" w:cs="Times New Roman"/>
          <w:sz w:val="26"/>
          <w:szCs w:val="26"/>
        </w:rPr>
        <w:t xml:space="preserve">Daycare Service </w:t>
      </w:r>
      <w:r w:rsidRPr="006C011D">
        <w:rPr>
          <w:rFonts w:ascii="Times New Roman" w:hAnsi="Times New Roman" w:cs="Times New Roman"/>
          <w:sz w:val="26"/>
          <w:szCs w:val="26"/>
        </w:rPr>
        <w:tab/>
      </w:r>
      <w:r w:rsidRPr="006C011D">
        <w:rPr>
          <w:rFonts w:ascii="Times New Roman" w:hAnsi="Times New Roman" w:cs="Times New Roman"/>
          <w:sz w:val="26"/>
          <w:szCs w:val="26"/>
        </w:rPr>
        <w:tab/>
      </w:r>
      <w:r w:rsidRPr="006C011D">
        <w:rPr>
          <w:rFonts w:ascii="Times New Roman" w:hAnsi="Times New Roman" w:cs="Times New Roman"/>
          <w:sz w:val="26"/>
          <w:szCs w:val="26"/>
        </w:rPr>
        <w:tab/>
      </w:r>
      <w:r w:rsidRPr="006C011D">
        <w:rPr>
          <w:rFonts w:ascii="Times New Roman" w:hAnsi="Times New Roman" w:cs="Times New Roman"/>
          <w:sz w:val="26"/>
          <w:szCs w:val="26"/>
        </w:rPr>
        <w:tab/>
      </w:r>
      <w:r w:rsidRPr="006C011D">
        <w:rPr>
          <w:rFonts w:ascii="Times New Roman" w:hAnsi="Times New Roman" w:cs="Times New Roman"/>
          <w:sz w:val="26"/>
          <w:szCs w:val="26"/>
        </w:rPr>
        <w:tab/>
      </w:r>
      <w:r w:rsidR="0091697C">
        <w:rPr>
          <w:rFonts w:ascii="Times New Roman" w:hAnsi="Times New Roman" w:cs="Times New Roman"/>
          <w:sz w:val="26"/>
          <w:szCs w:val="26"/>
        </w:rPr>
        <w:t xml:space="preserve">                               </w:t>
      </w:r>
      <w:r w:rsidRPr="006C011D">
        <w:rPr>
          <w:rFonts w:ascii="Times New Roman" w:hAnsi="Times New Roman" w:cs="Times New Roman"/>
          <w:sz w:val="26"/>
          <w:szCs w:val="26"/>
        </w:rPr>
        <w:t>2016</w:t>
      </w:r>
    </w:p>
    <w:p w:rsidR="006B0F29" w:rsidRPr="006B0F29" w:rsidRDefault="006B0F29" w:rsidP="006B0F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</w:t>
      </w:r>
      <w:r w:rsidR="008F5CB1">
        <w:rPr>
          <w:rFonts w:ascii="Times New Roman" w:hAnsi="Times New Roman" w:cs="Times New Roman"/>
          <w:sz w:val="24"/>
          <w:szCs w:val="24"/>
        </w:rPr>
        <w:t xml:space="preserve">ddie–to-Serve </w:t>
      </w:r>
      <w:r w:rsidR="000119FA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8A6237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91697C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="000119FA">
        <w:rPr>
          <w:rFonts w:ascii="Times New Roman" w:hAnsi="Times New Roman" w:cs="Times New Roman"/>
          <w:sz w:val="24"/>
          <w:szCs w:val="24"/>
        </w:rPr>
        <w:t>2016-2018</w:t>
      </w:r>
    </w:p>
    <w:p w:rsidR="00E816E8" w:rsidRPr="006C011D" w:rsidRDefault="008A6237">
      <w:pPr>
        <w:pStyle w:val="Heading1"/>
        <w:rPr>
          <w:rFonts w:ascii="Times New Roman" w:hAnsi="Times New Roman" w:cs="Times New Roman"/>
          <w:u w:val="single"/>
        </w:rPr>
      </w:pPr>
      <w:r w:rsidRPr="006C011D">
        <w:rPr>
          <w:rFonts w:ascii="Times New Roman" w:hAnsi="Times New Roman" w:cs="Times New Roman"/>
          <w:u w:val="single"/>
        </w:rPr>
        <w:t>Organization</w:t>
      </w:r>
    </w:p>
    <w:p w:rsidR="00335B29" w:rsidRDefault="00335B29" w:rsidP="00335B29">
      <w:pPr>
        <w:tabs>
          <w:tab w:val="left" w:pos="51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Henderson State University </w:t>
      </w:r>
      <w:r w:rsidR="008A6237" w:rsidRPr="008A6237">
        <w:rPr>
          <w:rFonts w:ascii="Times New Roman" w:hAnsi="Times New Roman" w:cs="Times New Roman"/>
          <w:sz w:val="24"/>
          <w:szCs w:val="24"/>
        </w:rPr>
        <w:t>Women’s</w:t>
      </w:r>
      <w:r>
        <w:rPr>
          <w:rFonts w:ascii="Times New Roman" w:hAnsi="Times New Roman" w:cs="Times New Roman"/>
          <w:sz w:val="24"/>
          <w:szCs w:val="24"/>
        </w:rPr>
        <w:t xml:space="preserve"> Tennis t</w:t>
      </w:r>
      <w:r w:rsidR="008A6237" w:rsidRPr="008A6237">
        <w:rPr>
          <w:rFonts w:ascii="Times New Roman" w:hAnsi="Times New Roman" w:cs="Times New Roman"/>
          <w:sz w:val="24"/>
          <w:szCs w:val="24"/>
        </w:rPr>
        <w:t xml:space="preserve">eam </w:t>
      </w:r>
      <w:r w:rsidR="008A6237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8A6237">
        <w:rPr>
          <w:rFonts w:ascii="Times New Roman" w:hAnsi="Times New Roman" w:cs="Times New Roman"/>
          <w:sz w:val="24"/>
          <w:szCs w:val="24"/>
        </w:rPr>
        <w:t xml:space="preserve">2016-2018   </w:t>
      </w:r>
    </w:p>
    <w:p w:rsidR="00B96FCF" w:rsidRDefault="00F36E7C" w:rsidP="00335B29">
      <w:pPr>
        <w:tabs>
          <w:tab w:val="left" w:pos="5040"/>
          <w:tab w:val="left" w:pos="58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Support Services                                                                             2018-2019</w:t>
      </w:r>
    </w:p>
    <w:p w:rsidR="00E816E8" w:rsidRDefault="00B96FCF" w:rsidP="00335B29">
      <w:pPr>
        <w:tabs>
          <w:tab w:val="left" w:pos="5040"/>
          <w:tab w:val="left" w:pos="58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Mexico </w:t>
      </w:r>
      <w:r w:rsidR="00335B29">
        <w:rPr>
          <w:rFonts w:ascii="Times New Roman" w:hAnsi="Times New Roman" w:cs="Times New Roman"/>
          <w:sz w:val="24"/>
          <w:szCs w:val="24"/>
        </w:rPr>
        <w:t xml:space="preserve">Military Institute Women’s Tennis team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5B29">
        <w:rPr>
          <w:rFonts w:ascii="Times New Roman" w:hAnsi="Times New Roman" w:cs="Times New Roman"/>
          <w:sz w:val="24"/>
          <w:szCs w:val="24"/>
        </w:rPr>
        <w:t>2014-2016</w:t>
      </w:r>
    </w:p>
    <w:p w:rsidR="00335B29" w:rsidRDefault="00335B29" w:rsidP="00335B29">
      <w:pPr>
        <w:tabs>
          <w:tab w:val="left" w:pos="5040"/>
          <w:tab w:val="left" w:pos="5838"/>
        </w:tabs>
        <w:rPr>
          <w:rFonts w:ascii="Times New Roman" w:hAnsi="Times New Roman" w:cs="Times New Roman"/>
          <w:sz w:val="24"/>
          <w:szCs w:val="24"/>
        </w:rPr>
      </w:pPr>
    </w:p>
    <w:p w:rsidR="00E816E8" w:rsidRDefault="00E816E8" w:rsidP="003A7BCF">
      <w:pPr>
        <w:tabs>
          <w:tab w:val="left" w:pos="7020"/>
        </w:tabs>
        <w:rPr>
          <w:rFonts w:ascii="Times New Roman" w:hAnsi="Times New Roman" w:cs="Times New Roman"/>
          <w:sz w:val="24"/>
          <w:szCs w:val="24"/>
        </w:rPr>
      </w:pPr>
    </w:p>
    <w:p w:rsidR="006C011D" w:rsidRDefault="006C011D" w:rsidP="003A7BCF">
      <w:pPr>
        <w:tabs>
          <w:tab w:val="left" w:pos="7020"/>
        </w:tabs>
        <w:rPr>
          <w:rFonts w:ascii="Times New Roman" w:hAnsi="Times New Roman" w:cs="Times New Roman"/>
        </w:rPr>
      </w:pPr>
    </w:p>
    <w:p w:rsidR="00CA5E82" w:rsidRDefault="00CA5E82" w:rsidP="003A7BCF">
      <w:pPr>
        <w:tabs>
          <w:tab w:val="left" w:pos="7020"/>
        </w:tabs>
        <w:rPr>
          <w:rFonts w:ascii="Times New Roman" w:hAnsi="Times New Roman" w:cs="Times New Roman"/>
        </w:rPr>
      </w:pPr>
    </w:p>
    <w:p w:rsidR="00CA5E82" w:rsidRDefault="00CA5E82" w:rsidP="003A7BCF">
      <w:pPr>
        <w:tabs>
          <w:tab w:val="left" w:pos="7020"/>
        </w:tabs>
        <w:rPr>
          <w:rFonts w:ascii="Times New Roman" w:hAnsi="Times New Roman" w:cs="Times New Roman"/>
        </w:rPr>
      </w:pPr>
    </w:p>
    <w:p w:rsidR="00CA5E82" w:rsidRDefault="00CA5E82" w:rsidP="003A7BCF">
      <w:pPr>
        <w:tabs>
          <w:tab w:val="left" w:pos="7020"/>
        </w:tabs>
        <w:rPr>
          <w:rFonts w:ascii="Times New Roman" w:hAnsi="Times New Roman" w:cs="Times New Roman"/>
        </w:rPr>
      </w:pPr>
    </w:p>
    <w:p w:rsidR="006C011D" w:rsidRDefault="006C011D" w:rsidP="006C011D">
      <w:pPr>
        <w:tabs>
          <w:tab w:val="left" w:pos="7020"/>
        </w:tabs>
        <w:jc w:val="center"/>
        <w:rPr>
          <w:rFonts w:ascii="Times New Roman" w:hAnsi="Times New Roman" w:cs="Times New Roman"/>
          <w:b/>
          <w:sz w:val="32"/>
          <w:szCs w:val="26"/>
        </w:rPr>
      </w:pPr>
    </w:p>
    <w:p w:rsidR="006C011D" w:rsidRDefault="006C011D" w:rsidP="006C011D">
      <w:pPr>
        <w:tabs>
          <w:tab w:val="left" w:pos="7020"/>
        </w:tabs>
        <w:jc w:val="center"/>
        <w:rPr>
          <w:rFonts w:ascii="Times New Roman" w:hAnsi="Times New Roman" w:cs="Times New Roman"/>
          <w:b/>
          <w:sz w:val="32"/>
          <w:szCs w:val="26"/>
        </w:rPr>
      </w:pPr>
    </w:p>
    <w:p w:rsidR="00164EB5" w:rsidRDefault="00164EB5" w:rsidP="006C011D">
      <w:pPr>
        <w:tabs>
          <w:tab w:val="left" w:pos="7020"/>
        </w:tabs>
        <w:jc w:val="center"/>
        <w:rPr>
          <w:rFonts w:ascii="Times New Roman" w:hAnsi="Times New Roman" w:cs="Times New Roman"/>
          <w:b/>
          <w:sz w:val="32"/>
          <w:szCs w:val="26"/>
        </w:rPr>
      </w:pPr>
    </w:p>
    <w:p w:rsidR="00164EB5" w:rsidRDefault="00164EB5" w:rsidP="006C011D">
      <w:pPr>
        <w:tabs>
          <w:tab w:val="left" w:pos="7020"/>
        </w:tabs>
        <w:jc w:val="center"/>
        <w:rPr>
          <w:rFonts w:ascii="Times New Roman" w:hAnsi="Times New Roman" w:cs="Times New Roman"/>
          <w:b/>
          <w:sz w:val="32"/>
          <w:szCs w:val="26"/>
        </w:rPr>
      </w:pPr>
    </w:p>
    <w:p w:rsidR="00164EB5" w:rsidRDefault="00164EB5" w:rsidP="006C011D">
      <w:pPr>
        <w:tabs>
          <w:tab w:val="left" w:pos="7020"/>
        </w:tabs>
        <w:jc w:val="center"/>
        <w:rPr>
          <w:rFonts w:ascii="Times New Roman" w:hAnsi="Times New Roman" w:cs="Times New Roman"/>
          <w:b/>
          <w:sz w:val="32"/>
          <w:szCs w:val="26"/>
        </w:rPr>
      </w:pPr>
    </w:p>
    <w:p w:rsidR="00164EB5" w:rsidRDefault="00164EB5" w:rsidP="006C011D">
      <w:pPr>
        <w:tabs>
          <w:tab w:val="left" w:pos="7020"/>
        </w:tabs>
        <w:jc w:val="center"/>
        <w:rPr>
          <w:rFonts w:ascii="Times New Roman" w:hAnsi="Times New Roman" w:cs="Times New Roman"/>
          <w:b/>
          <w:sz w:val="32"/>
          <w:szCs w:val="26"/>
        </w:rPr>
      </w:pPr>
    </w:p>
    <w:p w:rsidR="00164EB5" w:rsidRDefault="00164EB5" w:rsidP="006C011D">
      <w:pPr>
        <w:tabs>
          <w:tab w:val="left" w:pos="7020"/>
        </w:tabs>
        <w:jc w:val="center"/>
        <w:rPr>
          <w:rFonts w:ascii="Times New Roman" w:hAnsi="Times New Roman" w:cs="Times New Roman"/>
          <w:b/>
          <w:sz w:val="32"/>
          <w:szCs w:val="26"/>
        </w:rPr>
      </w:pPr>
    </w:p>
    <w:p w:rsidR="00737B4A" w:rsidRDefault="00737B4A" w:rsidP="006C011D">
      <w:pPr>
        <w:tabs>
          <w:tab w:val="left" w:pos="7020"/>
        </w:tabs>
        <w:jc w:val="center"/>
        <w:rPr>
          <w:rFonts w:ascii="Times New Roman" w:hAnsi="Times New Roman" w:cs="Times New Roman"/>
          <w:b/>
          <w:sz w:val="32"/>
          <w:szCs w:val="26"/>
        </w:rPr>
      </w:pPr>
    </w:p>
    <w:p w:rsidR="00D114AA" w:rsidRDefault="00D114AA" w:rsidP="006C011D">
      <w:pPr>
        <w:tabs>
          <w:tab w:val="left" w:pos="7020"/>
        </w:tabs>
        <w:jc w:val="center"/>
        <w:rPr>
          <w:rFonts w:ascii="Times New Roman" w:hAnsi="Times New Roman" w:cs="Times New Roman"/>
          <w:b/>
          <w:sz w:val="32"/>
          <w:szCs w:val="26"/>
        </w:rPr>
      </w:pPr>
    </w:p>
    <w:p w:rsidR="005E51E4" w:rsidRPr="006C011D" w:rsidRDefault="00CA5E82" w:rsidP="006C011D">
      <w:pPr>
        <w:tabs>
          <w:tab w:val="left" w:pos="7020"/>
        </w:tabs>
        <w:jc w:val="center"/>
        <w:rPr>
          <w:rFonts w:ascii="Times New Roman" w:hAnsi="Times New Roman" w:cs="Times New Roman"/>
          <w:b/>
          <w:sz w:val="32"/>
          <w:szCs w:val="26"/>
        </w:rPr>
      </w:pPr>
      <w:r w:rsidRPr="006C011D">
        <w:rPr>
          <w:rFonts w:ascii="Times New Roman" w:hAnsi="Times New Roman" w:cs="Times New Roman"/>
          <w:b/>
          <w:sz w:val="32"/>
          <w:szCs w:val="26"/>
        </w:rPr>
        <w:lastRenderedPageBreak/>
        <w:t>Reference</w:t>
      </w:r>
      <w:r w:rsidR="001B28E5" w:rsidRPr="006C011D">
        <w:rPr>
          <w:rFonts w:ascii="Times New Roman" w:hAnsi="Times New Roman" w:cs="Times New Roman"/>
          <w:b/>
          <w:sz w:val="32"/>
          <w:szCs w:val="26"/>
        </w:rPr>
        <w:t>s Furnished</w:t>
      </w:r>
    </w:p>
    <w:p w:rsidR="005E51E4" w:rsidRDefault="005E51E4" w:rsidP="003A7BCF">
      <w:pPr>
        <w:tabs>
          <w:tab w:val="left" w:pos="7020"/>
        </w:tabs>
        <w:rPr>
          <w:rFonts w:ascii="Times New Roman" w:hAnsi="Times New Roman" w:cs="Times New Roman"/>
          <w:b/>
          <w:sz w:val="26"/>
          <w:szCs w:val="26"/>
        </w:rPr>
      </w:pPr>
    </w:p>
    <w:p w:rsidR="006C011D" w:rsidRDefault="006C011D" w:rsidP="003A7BCF">
      <w:pPr>
        <w:tabs>
          <w:tab w:val="left" w:pos="7020"/>
        </w:tabs>
        <w:rPr>
          <w:rFonts w:ascii="Times New Roman" w:hAnsi="Times New Roman" w:cs="Times New Roman"/>
          <w:b/>
          <w:sz w:val="26"/>
          <w:szCs w:val="26"/>
        </w:rPr>
      </w:pPr>
    </w:p>
    <w:p w:rsidR="00F36E7C" w:rsidRDefault="00F36E7C" w:rsidP="003A7BCF">
      <w:pPr>
        <w:tabs>
          <w:tab w:val="left" w:pos="7020"/>
        </w:tabs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F36E7C">
        <w:rPr>
          <w:rStyle w:val="Strong"/>
          <w:rFonts w:ascii="Times New Roman" w:hAnsi="Times New Roman" w:cs="Times New Roman"/>
          <w:color w:val="auto"/>
          <w:sz w:val="24"/>
          <w:szCs w:val="24"/>
          <w:bdr w:val="none" w:sz="0" w:space="0" w:color="auto" w:frame="1"/>
          <w:shd w:val="clear" w:color="auto" w:fill="FFFFFF"/>
        </w:rPr>
        <w:t>Barbara Hansen</w:t>
      </w:r>
      <w:r w:rsidRPr="00F36E7C">
        <w:rPr>
          <w:rFonts w:ascii="Times New Roman" w:hAnsi="Times New Roman" w:cs="Times New Roman"/>
          <w:color w:val="696D71"/>
          <w:sz w:val="24"/>
          <w:szCs w:val="24"/>
        </w:rPr>
        <w:br/>
      </w:r>
      <w:r w:rsidRPr="00F36E7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Assistant Professor of Sociology</w:t>
      </w:r>
      <w:r w:rsidRPr="00F36E7C">
        <w:rPr>
          <w:rFonts w:ascii="Times New Roman" w:hAnsi="Times New Roman" w:cs="Times New Roman"/>
          <w:color w:val="auto"/>
          <w:sz w:val="24"/>
          <w:szCs w:val="24"/>
        </w:rPr>
        <w:br/>
      </w:r>
      <w:r w:rsidRPr="00F36E7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Sociology, Human Services/Social Work, and Criminal Justice</w:t>
      </w:r>
    </w:p>
    <w:p w:rsidR="00F36E7C" w:rsidRDefault="00F36E7C" w:rsidP="003A7BCF">
      <w:pPr>
        <w:tabs>
          <w:tab w:val="left" w:pos="7020"/>
        </w:tabs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F36E7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Henderson State University</w:t>
      </w:r>
    </w:p>
    <w:p w:rsidR="00F36E7C" w:rsidRDefault="00F36E7C" w:rsidP="003A7BCF">
      <w:pPr>
        <w:tabs>
          <w:tab w:val="left" w:pos="7020"/>
        </w:tabs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Arkadelphia, Arkansas</w:t>
      </w:r>
    </w:p>
    <w:p w:rsidR="00F36E7C" w:rsidRDefault="00F36E7C" w:rsidP="003A7BCF">
      <w:pPr>
        <w:tabs>
          <w:tab w:val="left" w:pos="702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36E7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870-230-5294</w:t>
      </w:r>
    </w:p>
    <w:p w:rsidR="006C011D" w:rsidRPr="00F36E7C" w:rsidRDefault="00F36E7C" w:rsidP="003A7BCF">
      <w:pPr>
        <w:tabs>
          <w:tab w:val="left" w:pos="702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F36E7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hansenb@hsu.edu</w:t>
      </w:r>
    </w:p>
    <w:p w:rsidR="005E51E4" w:rsidRDefault="005E51E4" w:rsidP="003A7BCF">
      <w:pPr>
        <w:tabs>
          <w:tab w:val="left" w:pos="7020"/>
        </w:tabs>
        <w:rPr>
          <w:rFonts w:ascii="Times New Roman" w:hAnsi="Times New Roman" w:cs="Times New Roman"/>
          <w:b/>
          <w:sz w:val="26"/>
          <w:szCs w:val="26"/>
        </w:rPr>
      </w:pPr>
    </w:p>
    <w:p w:rsidR="001B28E5" w:rsidRPr="006C011D" w:rsidRDefault="001B28E5" w:rsidP="003A7BCF">
      <w:pPr>
        <w:tabs>
          <w:tab w:val="left" w:pos="7020"/>
        </w:tabs>
        <w:rPr>
          <w:rFonts w:ascii="Times New Roman" w:hAnsi="Times New Roman" w:cs="Times New Roman"/>
          <w:b/>
          <w:sz w:val="24"/>
          <w:szCs w:val="24"/>
        </w:rPr>
      </w:pPr>
      <w:r w:rsidRPr="006C011D">
        <w:rPr>
          <w:rFonts w:ascii="Times New Roman" w:hAnsi="Times New Roman" w:cs="Times New Roman"/>
          <w:b/>
          <w:sz w:val="24"/>
          <w:szCs w:val="24"/>
        </w:rPr>
        <w:t xml:space="preserve">Brenda Joiner </w:t>
      </w:r>
    </w:p>
    <w:p w:rsidR="001B28E5" w:rsidRDefault="001B28E5" w:rsidP="003A7BCF">
      <w:pPr>
        <w:tabs>
          <w:tab w:val="left" w:pos="7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Women’s Tennis Coach </w:t>
      </w:r>
    </w:p>
    <w:p w:rsidR="001B28E5" w:rsidRDefault="001B28E5" w:rsidP="003A7BCF">
      <w:pPr>
        <w:tabs>
          <w:tab w:val="left" w:pos="7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Henderson State University </w:t>
      </w:r>
    </w:p>
    <w:p w:rsidR="001B28E5" w:rsidRDefault="001B28E5" w:rsidP="003A7BCF">
      <w:pPr>
        <w:tabs>
          <w:tab w:val="left" w:pos="7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Arkadelphia</w:t>
      </w:r>
      <w:r w:rsidR="00A3665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Arkansas 71999- 0001</w:t>
      </w:r>
    </w:p>
    <w:p w:rsidR="001B28E5" w:rsidRDefault="001B28E5" w:rsidP="003A7BCF">
      <w:pPr>
        <w:tabs>
          <w:tab w:val="left" w:pos="7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(870)-403-1226</w:t>
      </w:r>
    </w:p>
    <w:p w:rsidR="004F6D8B" w:rsidRDefault="004F6D8B" w:rsidP="003A7BCF">
      <w:pPr>
        <w:tabs>
          <w:tab w:val="left" w:pos="7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joinerb@hsu.edu</w:t>
      </w:r>
    </w:p>
    <w:p w:rsidR="006C011D" w:rsidRDefault="006C011D" w:rsidP="003A7BCF">
      <w:pPr>
        <w:tabs>
          <w:tab w:val="left" w:pos="7020"/>
        </w:tabs>
        <w:rPr>
          <w:rFonts w:ascii="Times New Roman" w:hAnsi="Times New Roman" w:cs="Times New Roman"/>
          <w:sz w:val="24"/>
          <w:szCs w:val="24"/>
        </w:rPr>
      </w:pPr>
    </w:p>
    <w:p w:rsidR="006C011D" w:rsidRPr="00164EB5" w:rsidRDefault="00814CA5" w:rsidP="003A7BCF">
      <w:pPr>
        <w:tabs>
          <w:tab w:val="left" w:pos="702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Wendy Fernandez</w:t>
      </w:r>
    </w:p>
    <w:p w:rsidR="00164EB5" w:rsidRDefault="00B0239F" w:rsidP="003A7BCF">
      <w:pPr>
        <w:tabs>
          <w:tab w:val="left" w:pos="7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Patient Care Technician </w:t>
      </w:r>
    </w:p>
    <w:p w:rsidR="00164EB5" w:rsidRDefault="00B0239F" w:rsidP="003A7BCF">
      <w:pPr>
        <w:tabs>
          <w:tab w:val="left" w:pos="7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University of Arkansas for Medical of Sciences </w:t>
      </w:r>
    </w:p>
    <w:p w:rsidR="00164EB5" w:rsidRDefault="00164EB5" w:rsidP="003A7BCF">
      <w:pPr>
        <w:tabs>
          <w:tab w:val="left" w:pos="7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Little Rock, Arkansas</w:t>
      </w:r>
    </w:p>
    <w:p w:rsidR="006C011D" w:rsidRDefault="00164EB5" w:rsidP="003A7BCF">
      <w:pPr>
        <w:tabs>
          <w:tab w:val="left" w:pos="7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870-</w:t>
      </w:r>
      <w:r w:rsidR="00B0239F">
        <w:rPr>
          <w:rFonts w:ascii="Times New Roman" w:hAnsi="Times New Roman" w:cs="Times New Roman"/>
          <w:sz w:val="24"/>
          <w:szCs w:val="24"/>
        </w:rPr>
        <w:t>831-9584</w:t>
      </w:r>
    </w:p>
    <w:p w:rsidR="00B0239F" w:rsidRDefault="00B0239F" w:rsidP="003A7BCF">
      <w:pPr>
        <w:tabs>
          <w:tab w:val="left" w:pos="7020"/>
        </w:tabs>
        <w:rPr>
          <w:rFonts w:ascii="Times New Roman" w:hAnsi="Times New Roman" w:cs="Times New Roman"/>
          <w:sz w:val="24"/>
          <w:szCs w:val="24"/>
        </w:rPr>
      </w:pPr>
    </w:p>
    <w:p w:rsidR="004F6D8B" w:rsidRDefault="004F6D8B" w:rsidP="003A7BCF">
      <w:pPr>
        <w:tabs>
          <w:tab w:val="left" w:pos="7020"/>
        </w:tabs>
        <w:rPr>
          <w:rFonts w:ascii="Times New Roman" w:hAnsi="Times New Roman" w:cs="Times New Roman"/>
          <w:sz w:val="24"/>
          <w:szCs w:val="24"/>
        </w:rPr>
      </w:pPr>
    </w:p>
    <w:p w:rsidR="001B28E5" w:rsidRPr="001B28E5" w:rsidRDefault="001B28E5" w:rsidP="003A7BCF">
      <w:pPr>
        <w:tabs>
          <w:tab w:val="left" w:pos="7020"/>
        </w:tabs>
        <w:rPr>
          <w:rFonts w:ascii="Times New Roman" w:hAnsi="Times New Roman" w:cs="Times New Roman"/>
          <w:sz w:val="24"/>
          <w:szCs w:val="24"/>
        </w:rPr>
      </w:pPr>
    </w:p>
    <w:p w:rsidR="001B28E5" w:rsidRDefault="001B28E5" w:rsidP="003A7BCF">
      <w:pPr>
        <w:tabs>
          <w:tab w:val="left" w:pos="7020"/>
        </w:tabs>
        <w:rPr>
          <w:rFonts w:ascii="Times New Roman" w:hAnsi="Times New Roman" w:cs="Times New Roman"/>
          <w:b/>
          <w:sz w:val="26"/>
          <w:szCs w:val="26"/>
        </w:rPr>
      </w:pPr>
    </w:p>
    <w:p w:rsidR="001B28E5" w:rsidRDefault="001B28E5" w:rsidP="003A7BCF">
      <w:pPr>
        <w:tabs>
          <w:tab w:val="left" w:pos="7020"/>
        </w:tabs>
        <w:rPr>
          <w:rFonts w:ascii="Times New Roman" w:hAnsi="Times New Roman" w:cs="Times New Roman"/>
          <w:b/>
          <w:sz w:val="26"/>
          <w:szCs w:val="26"/>
        </w:rPr>
      </w:pPr>
    </w:p>
    <w:p w:rsidR="00CA5E82" w:rsidRPr="00CA5E82" w:rsidRDefault="00CA5E82" w:rsidP="003A7BCF">
      <w:pPr>
        <w:tabs>
          <w:tab w:val="left" w:pos="7020"/>
        </w:tabs>
        <w:rPr>
          <w:rFonts w:ascii="Times New Roman" w:hAnsi="Times New Roman" w:cs="Times New Roman"/>
          <w:b/>
          <w:sz w:val="26"/>
          <w:szCs w:val="26"/>
        </w:rPr>
      </w:pPr>
    </w:p>
    <w:sectPr w:rsidR="00CA5E82" w:rsidRPr="00CA5E82" w:rsidSect="001B4BEF">
      <w:type w:val="continuous"/>
      <w:pgSz w:w="12240" w:h="15840" w:code="1"/>
      <w:pgMar w:top="2304" w:right="1152" w:bottom="1080" w:left="1152" w:header="1008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4AC6" w:rsidRDefault="008A4AC6">
      <w:pPr>
        <w:spacing w:line="240" w:lineRule="auto"/>
      </w:pPr>
      <w:r>
        <w:separator/>
      </w:r>
    </w:p>
  </w:endnote>
  <w:endnote w:type="continuationSeparator" w:id="0">
    <w:p w:rsidR="008A4AC6" w:rsidRDefault="008A4A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87519"/>
      <w:docPartObj>
        <w:docPartGallery w:val="Page Numbers (Bottom of Page)"/>
        <w:docPartUnique/>
      </w:docPartObj>
    </w:sdtPr>
    <w:sdtEndPr/>
    <w:sdtContent>
      <w:p w:rsidR="008A4AC6" w:rsidRDefault="008A4AC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6FC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4AC6" w:rsidRDefault="008A4AC6">
      <w:pPr>
        <w:spacing w:line="240" w:lineRule="auto"/>
      </w:pPr>
      <w:r>
        <w:separator/>
      </w:r>
    </w:p>
  </w:footnote>
  <w:footnote w:type="continuationSeparator" w:id="0">
    <w:p w:rsidR="008A4AC6" w:rsidRDefault="008A4A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4AC6" w:rsidRDefault="008A4AC6">
    <w:pPr>
      <w:pStyle w:val="Title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1" layoutInCell="1" allowOverlap="1" wp14:anchorId="44B71F52" wp14:editId="403964E8">
              <wp:simplePos x="0" y="0"/>
              <wp:positionH relativeFrom="page">
                <wp:align>right</wp:align>
              </wp:positionH>
              <wp:positionV relativeFrom="page">
                <wp:posOffset>54610</wp:posOffset>
              </wp:positionV>
              <wp:extent cx="7404771" cy="9692005"/>
              <wp:effectExtent l="0" t="0" r="22225" b="19050"/>
              <wp:wrapNone/>
              <wp:docPr id="20" name="Group 20" title="Background graphic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04771" cy="9692005"/>
                        <a:chOff x="0" y="0"/>
                        <a:chExt cx="7404771" cy="9692005"/>
                      </a:xfrm>
                    </wpg:grpSpPr>
                    <wps:wsp>
                      <wps:cNvPr id="21" name="Freeform 10"/>
                      <wps:cNvSpPr>
                        <a:spLocks/>
                      </wps:cNvSpPr>
                      <wps:spPr bwMode="auto">
                        <a:xfrm>
                          <a:off x="257175" y="0"/>
                          <a:ext cx="7147596" cy="1289431"/>
                        </a:xfrm>
                        <a:custGeom>
                          <a:avLst/>
                          <a:gdLst>
                            <a:gd name="T0" fmla="*/ 0 w 11262"/>
                            <a:gd name="T1" fmla="*/ 2153 h 2153"/>
                            <a:gd name="T2" fmla="*/ 6683 w 11262"/>
                            <a:gd name="T3" fmla="*/ 886 h 2153"/>
                            <a:gd name="T4" fmla="*/ 11262 w 11262"/>
                            <a:gd name="T5" fmla="*/ 455 h 21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262" h="2153">
                              <a:moveTo>
                                <a:pt x="0" y="2153"/>
                              </a:moveTo>
                              <a:cubicBezTo>
                                <a:pt x="1292" y="0"/>
                                <a:pt x="4221" y="923"/>
                                <a:pt x="6683" y="886"/>
                              </a:cubicBezTo>
                              <a:cubicBezTo>
                                <a:pt x="9145" y="849"/>
                                <a:pt x="10355" y="561"/>
                                <a:pt x="11262" y="4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reeform 11"/>
                      <wps:cNvSpPr>
                        <a:spLocks/>
                      </wps:cNvSpPr>
                      <wps:spPr bwMode="auto">
                        <a:xfrm>
                          <a:off x="4762" y="233362"/>
                          <a:ext cx="7035165" cy="1005840"/>
                        </a:xfrm>
                        <a:custGeom>
                          <a:avLst/>
                          <a:gdLst>
                            <a:gd name="T0" fmla="*/ 0 w 11256"/>
                            <a:gd name="T1" fmla="*/ 1584 h 1584"/>
                            <a:gd name="T2" fmla="*/ 0 w 11256"/>
                            <a:gd name="T3" fmla="*/ 46 h 1584"/>
                            <a:gd name="T4" fmla="*/ 11256 w 11256"/>
                            <a:gd name="T5" fmla="*/ 46 h 1584"/>
                            <a:gd name="T6" fmla="*/ 4282 w 11256"/>
                            <a:gd name="T7" fmla="*/ 249 h 1584"/>
                            <a:gd name="T8" fmla="*/ 0 w 11256"/>
                            <a:gd name="T9" fmla="*/ 1584 h 15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56" h="1584">
                              <a:moveTo>
                                <a:pt x="0" y="1584"/>
                              </a:moveTo>
                              <a:cubicBezTo>
                                <a:pt x="0" y="815"/>
                                <a:pt x="0" y="46"/>
                                <a:pt x="0" y="46"/>
                              </a:cubicBezTo>
                              <a:cubicBezTo>
                                <a:pt x="0" y="46"/>
                                <a:pt x="5628" y="46"/>
                                <a:pt x="11256" y="46"/>
                              </a:cubicBezTo>
                              <a:cubicBezTo>
                                <a:pt x="9439" y="210"/>
                                <a:pt x="7442" y="498"/>
                                <a:pt x="4282" y="249"/>
                              </a:cubicBezTo>
                              <a:cubicBezTo>
                                <a:pt x="1122" y="0"/>
                                <a:pt x="606" y="888"/>
                                <a:pt x="0" y="1584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alpha val="67999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gamma/>
                                <a:tint val="0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Rectangle 23"/>
                      <wps:cNvSpPr/>
                      <wps:spPr>
                        <a:xfrm>
                          <a:off x="0" y="257175"/>
                          <a:ext cx="7038975" cy="94348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95300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group w14:anchorId="7848241C" id="Group 20" o:spid="_x0000_s1026" alt="Title: Background graphic" style="position:absolute;margin-left:531.85pt;margin-top:4.3pt;width:583.05pt;height:763.15pt;z-index:251664384;mso-width-percent:953;mso-height-percent:964;mso-position-horizontal:right;mso-position-horizontal-relative:page;mso-position-vertical-relative:page;mso-width-percent:953;mso-height-percent:964" coordsize="74047,9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i1sGgcAAKQWAAAOAAAAZHJzL2Uyb0RvYy54bWzsWFuPm0YUfq/U/4B4rOQY8IDBijfam6NK&#10;2yRKtsrzGLBBAYYOeL2bqv+935lhWHzb3Sap1Ifuwxpmzpw55zt3Xr+5LwvrLpVNLqq57b5ybCut&#10;YpHk1Xpu/367GIW21bS8SnghqnRuP6SN/ebs559eb+tZ6olMFEkqLTCpmtm2nttZ29az8biJs7Tk&#10;zStRpxU2V0KWvMWrXI8TybfgXhZjz3GC8VbIpJYiTpsGq1d60z5T/FerNG7fr1ZN2lrF3IZsrfov&#10;1f8l/R+fveazteR1lsedGPwbpCh5XuHSntUVb7m1kfkBqzKPpWjEqn0Vi3IsVqs8TpUO0MZ19rR5&#10;K8WmVrqsZ9t13cMEaPdw+ma28bu7D9LKk7ntAZ6Kl7CRutai9zZvCyxc8PjLGrJUidVBRbht6/UM&#10;x9/K+lP9QXYLa/1GUNyvZEm/UNK6V4g/9Iin960VY3HKHDadurYVYy8KIpjU1zaJMxju4FycXT9z&#10;cmwuHpN8vTjbGv7VPELYfB+EnzJep8oyDWFgIIQiGsKFTFNyWstVLka3g4xwIkSa+kbEXxpABiEH&#10;O/TSgMZabn8TCYDnm1Yot9rD0vOn7tS3rSOAumzqR4EG1PXCiE1cArSHhc/iTdO+TYWyDb+7aVps&#10;w3ETPOmHTodbOMCqLBAOv4wtx9parusFnrbOOjFEULkn8lx/YmUW/eyTeQOyIAgnp9hNBnRhGJzg&#10;xgZUSqpT7IBRLx3z/QE7ANKrzDODQnxfdTDgyeKUxBxlgFo05IyECUC/NZiCijA7QQyliViBgfue&#10;JoZORKzc3xDr304iiWS2n8akbSGNLTXaNW9JERKIHq0tErIymZUhvMkotFWKu/RWKKL2Mb6MzXDj&#10;I0G8WebxRfp1SO56kVary521YsI8D44A+SOvM71eJ1Orddiyc8Ndprtv+lDkMu3bIYs6zdQlrjPx&#10;9YYfKANAT72htcT1sPGRa6AUAaKioAeJsB1EQiUWeVGoUCgqgi7yPV8B1ogiT2iTMFOFKb0spHXH&#10;UVJ4HKdVGyi6YlMiavU6c/CnZccyZTJFHphlXN5zUmLtXKJSrRIlS3lyXSXqueV5oZ9xulB+hzTa&#10;GZwSqqo3f0ZOdB1eh2zEvOB6xJyrq9H54pKNggVSxtXk6vLyyv2LBHbZLMuTJK1IN1P7XPayxNhV&#10;YV21+uq3o0Uj18seqIX662wzIBvviqGwgC7mV2mnkiTlRao5zWwpkgfkSCl0MUfzgYdMyK+2tUUh&#10;n9vNHxsuU9sqfq2Q5uFNjEqZemH+lOqaHO4shzu8isFqbrc2op8eL1vdLWxqma8z3OQqY1fiHLl5&#10;lVPyVPJpqboXVBot679fchCM+yVHxcZOYfkBJYdNkfspwr3JZGLKAHmdKuOITDdAbFIZd1HDQ0BO&#10;yJhivBtr/7Tq+Cp3UMI+VnVc3IbETj864h7JIHGf/rsKdshrWHIYVZxjnPYqjh/oinPIDSD0V57k&#10;hvr8SOSF3ilm0wGdx6ITsqHF7rmd1DIaEO0hBiv990vhySILLOF0t9PO354usoCKiFVZgdqKWP9+&#10;X5GFH1CRVZ5zusgax8KNTxdZ3WWEbtcL6yqnF1kXC4drpMdOwd59OzxgyqcfeBqXXd7oHUgt4KXX&#10;X8Qf/SY8DWc83fmaO6aM6fTBolBHqZaHwfs1va71L7oEkulDOz1I4Ghpw3DnBg3bAPpdWOJCNKlO&#10;Vc/2CBh+VCNAtedz3mZqCjAVYd10LrRuLHSLpnHsy/ywYdA1ZNgw9J0BSvugYRj0EbyoM961EdMo&#10;Mi7c81fZdt2Q9xkJkImpDTnZt3yLGGtellz3I3nVank6M+TV3dtuF2Y8FAyLPUhF3rXXvlIRRmpi&#10;XqQJoamtYcAm6XW307doYPRE/+N6zLnwotEiCKcjtmD+KJo64chxo4socFjErha7/c9NXqXf3/88&#10;0TMOGyFlElMcB40Qnz3f9fUdG0ms7P1/q3Tsu8mJ6RyFXrdKHzFJYbYrUktPK4NeCb5npnByvL25&#10;W+eSbvpWQTDogMKIRnL1IYNNWDgxRjY8aqnnbose5jaNcyo0TTcErzYkdHXv7eTs5FwTGvlVLD8x&#10;kCzXh0E99SkL6KjajcqB/3UxtddrN+1DAU8jET6mK3wnwgzsPZdQmownqc4MdPPxqxVD4rzC9NHz&#10;1sL3Qu7mTK1BR09HU/WBrz/8ZKbTh/sT6mZRtf3hMq+EPKZZ0ZqMtNL0XY/fQXNkImnqeJHDxje8&#10;aT9wiQ8o8BsaU97j36oQsCVmcPWErgGDy7H1HzvWVJvyUmBexZAO6dQjZJJtYR5XUpSf8Sn1nIYp&#10;bJk5KG6leTGTEL5rxen5uSLDR0xUzZvqUx2bOkg+fHv/mcu6c/QWMfJOmJjksz1/17RkjxfMVHBP&#10;9SlUFzv92Za+tQ7flX0ePy6f/Q0AAP//AwBQSwMEFAAGAAgAAAAhAOssdLvfAAAACAEAAA8AAABk&#10;cnMvZG93bnJldi54bWxMj8FOwzAQRO9I/IO1SNyoE6ChhDgVQiAOnBqKRG/beJukjddp7Kbh73FP&#10;7W1Ws5p5k81H04qBetdYVhBPIhDEpdUNVwqW3x93MxDOI2tsLZOCP3Iwz6+vMky1PfKChsJXIoSw&#10;S1FB7X2XSunKmgy6ie2Ig7exvUEfzr6SusdjCDetvI+iRBpsODTU2NFbTeWuOBgF5fZnH+HmS5ph&#10;v/x8f5LT1W+xUur2Znx9AeFp9OdnOOEHdMgD09oeWDvRKghDvIJZAuJkxkkSg1gHNX14fAaZZ/Jy&#10;QP4PAAD//wMAUEsBAi0AFAAGAAgAAAAhALaDOJL+AAAA4QEAABMAAAAAAAAAAAAAAAAAAAAAAFtD&#10;b250ZW50X1R5cGVzXS54bWxQSwECLQAUAAYACAAAACEAOP0h/9YAAACUAQAACwAAAAAAAAAAAAAA&#10;AAAvAQAAX3JlbHMvLnJlbHNQSwECLQAUAAYACAAAACEAwL4tbBoHAACkFgAADgAAAAAAAAAAAAAA&#10;AAAuAgAAZHJzL2Uyb0RvYy54bWxQSwECLQAUAAYACAAAACEA6yx0u98AAAAIAQAADwAAAAAAAAAA&#10;AAAAAAB0CQAAZHJzL2Rvd25yZXYueG1sUEsFBgAAAAAEAAQA8wAAAIAKAAAAAA==&#10;">
              <v:shape id="Freeform 10" o:spid="_x0000_s1027" style="position:absolute;left:2571;width:71476;height:12894;visibility:visible;mso-wrap-style:square;v-text-anchor:top" coordsize="11262,2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+6mMEA&#10;AADbAAAADwAAAGRycy9kb3ducmV2LnhtbESPQYvCMBSE7wv+h/AEb2uqB1mrUURc2IsHjQePj+TZ&#10;VpuX0kRb/70RFjwOM/MNs1z3rhYPakPlWcFknIEgNt5WXCg46d/vHxAhIlusPZOCJwVYrwZfS8yt&#10;7/hAj2MsRIJwyFFBGWOTSxlMSQ7D2DfEybv41mFMsi2kbbFLcFfLaZbNpMOK00KJDW1LMrfj3Skw&#10;PL9qvz1dtDR6353v111z0EqNhv1mASJSHz/h//afVTCdwPtL+gFy9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fupjBAAAA2wAAAA8AAAAAAAAAAAAAAAAAmAIAAGRycy9kb3du&#10;cmV2LnhtbFBLBQYAAAAABAAEAPUAAACGAwAAAAA=&#10;" path="m,2153c1292,,4221,923,6683,886,9145,849,10355,561,11262,455e" filled="f" strokecolor="#fbd4b4 [1305]">
                <v:path arrowok="t" o:connecttype="custom" o:connectlocs="0,1289431;4241465,530625;7147596,272499" o:connectangles="0,0,0"/>
              </v:shape>
              <v:shape id="Freeform 11" o:spid="_x0000_s1028" style="position:absolute;left:47;top:2333;width:70352;height:10059;visibility:visible;mso-wrap-style:square;v-text-anchor:top" coordsize="11256,1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P70cQA&#10;AADbAAAADwAAAGRycy9kb3ducmV2LnhtbESPQWvCQBSE70L/w/IKvYhuzKFIdBUpFFpPNXrQ2zP7&#10;TKLZt9vsVpN/3xUEj8PMfMPMl51pxJVaX1tWMBknIIgLq2suFey2n6MpCB+QNTaWSUFPHpaLl8Ec&#10;M21vvKFrHkoRIewzVFCF4DIpfVGRQT+2jjh6J9saDFG2pdQt3iLcNDJNkndpsOa4UKGjj4qKS/5n&#10;FBzd2qxzN+y/+/3G7H8PP5OzK5V6e+1WMxCBuvAMP9pfWkGawv1L/AF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z+9HEAAAA2wAAAA8AAAAAAAAAAAAAAAAAmAIAAGRycy9k&#10;b3ducmV2LnhtbFBLBQYAAAAABAAEAPUAAACJAwAAAAA=&#10;" path="m,1584c,815,,46,,46v,,5628,,11256,c9439,210,7442,498,4282,249,1122,,606,888,,1584xe" fillcolor="#95b3d7 [1940]" stroked="f">
                <v:fill opacity="44563f" color2="#95b3d7 [1940]" rotate="t" focus="100%" type="gradient"/>
                <v:path arrowok="t" o:connecttype="custom" o:connectlocs="0,1005840;0,29210;7035165,29210;2676313,158115;0,1005840" o:connectangles="0,0,0,0,0"/>
              </v:shape>
              <v:rect id="Rectangle 23" o:spid="_x0000_s1029" style="position:absolute;top:2571;width:70389;height:94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DDoMQA&#10;AADbAAAADwAAAGRycy9kb3ducmV2LnhtbESPQWvCQBSE7wX/w/IEb3UTW4qmriFICx68VKXnl+wz&#10;Ce6+TbJbjf/eLRR6HGbmG2adj9aIKw2+dawgnScgiCunW64VnI6fz0sQPiBrNI5JwZ085JvJ0xoz&#10;7W78RddDqEWEsM9QQRNCl0npq4Ys+rnriKN3doPFEOVQSz3gLcKtkYskeZMWW44LDXa0bai6HH6s&#10;gvLc74t+tSrbD1/uX78rY5bHVKnZdCzeQQQaw3/4r73TChYv8Psl/gC5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gw6DEAAAA2wAAAA8AAAAAAAAAAAAAAAAAmAIAAGRycy9k&#10;b3ducmV2LnhtbFBLBQYAAAAABAAEAPUAAACJAwAAAAA=&#10;" filled="f" strokecolor="#bfbfbf [2412]" strokeweight=".25pt"/>
              <w10:wrap anchorx="page" anchory="page"/>
              <w10:anchorlock/>
            </v:group>
          </w:pict>
        </mc:Fallback>
      </mc:AlternateContent>
    </w:r>
    <w:r>
      <w:t>Lorraine Banimataku</w:t>
    </w:r>
  </w:p>
  <w:p w:rsidR="008A4AC6" w:rsidRPr="008A6237" w:rsidRDefault="00814CA5">
    <w:pPr>
      <w:pStyle w:val="ContactInfo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15509 Capitol Hill Boulevard</w:t>
    </w:r>
  </w:p>
  <w:p w:rsidR="008A4AC6" w:rsidRPr="008A6237" w:rsidRDefault="00814CA5">
    <w:pPr>
      <w:pStyle w:val="ContactInfo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Little Rock</w:t>
    </w:r>
    <w:r w:rsidR="008A4AC6" w:rsidRPr="008A6237">
      <w:rPr>
        <w:rFonts w:ascii="Times New Roman" w:hAnsi="Times New Roman" w:cs="Times New Roman"/>
      </w:rPr>
      <w:t>, Arkansas 7</w:t>
    </w:r>
    <w:r>
      <w:rPr>
        <w:rFonts w:ascii="Times New Roman" w:hAnsi="Times New Roman" w:cs="Times New Roman"/>
      </w:rPr>
      <w:t>2223</w:t>
    </w:r>
  </w:p>
  <w:p w:rsidR="008A4AC6" w:rsidRPr="008A6237" w:rsidRDefault="008A4AC6">
    <w:pPr>
      <w:pStyle w:val="ContactInfo"/>
      <w:rPr>
        <w:rFonts w:ascii="Times New Roman" w:hAnsi="Times New Roman" w:cs="Times New Roman"/>
      </w:rPr>
    </w:pPr>
    <w:r w:rsidRPr="008A6237">
      <w:rPr>
        <w:rFonts w:ascii="Times New Roman" w:hAnsi="Times New Roman" w:cs="Times New Roman"/>
      </w:rPr>
      <w:t>8704038330</w:t>
    </w:r>
  </w:p>
  <w:p w:rsidR="008A4AC6" w:rsidRPr="008A6237" w:rsidRDefault="00652B5B">
    <w:pPr>
      <w:pStyle w:val="ContactInfo"/>
      <w:rPr>
        <w:rFonts w:ascii="Times New Roman" w:hAnsi="Times New Roman" w:cs="Times New Roman"/>
      </w:rPr>
    </w:pPr>
    <w:r>
      <w:rPr>
        <w:rStyle w:val="ContactInfoChar"/>
        <w:rFonts w:ascii="Times New Roman" w:hAnsi="Times New Roman" w:cs="Times New Roman"/>
      </w:rPr>
      <w:t>vavinelilil@gmail.com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4AC6" w:rsidRDefault="008A4AC6">
    <w:pPr>
      <w:pStyle w:val="Title"/>
    </w:pPr>
    <w:r w:rsidRPr="006B0F29">
      <w:rPr>
        <w:rFonts w:ascii="Times New Roman" w:hAnsi="Times New Roman" w:cs="Times New Roman"/>
        <w:noProof/>
        <w:color w:val="auto"/>
      </w:rPr>
      <mc:AlternateContent>
        <mc:Choice Requires="wpg">
          <w:drawing>
            <wp:anchor distT="0" distB="0" distL="114300" distR="114300" simplePos="0" relativeHeight="251662336" behindDoc="0" locked="1" layoutInCell="1" allowOverlap="1" wp14:anchorId="5F756338" wp14:editId="356C44FE">
              <wp:simplePos x="0" y="0"/>
              <wp:positionH relativeFrom="page">
                <wp:align>right</wp:align>
              </wp:positionH>
              <wp:positionV relativeFrom="page">
                <wp:posOffset>54610</wp:posOffset>
              </wp:positionV>
              <wp:extent cx="7404771" cy="9692005"/>
              <wp:effectExtent l="0" t="0" r="22225" b="19050"/>
              <wp:wrapNone/>
              <wp:docPr id="19" name="Group 19" title="Background graphic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04771" cy="9692005"/>
                        <a:chOff x="0" y="0"/>
                        <a:chExt cx="7404771" cy="9692005"/>
                      </a:xfrm>
                    </wpg:grpSpPr>
                    <wps:wsp>
                      <wps:cNvPr id="1" name="Freeform 10"/>
                      <wps:cNvSpPr>
                        <a:spLocks/>
                      </wps:cNvSpPr>
                      <wps:spPr bwMode="auto">
                        <a:xfrm>
                          <a:off x="257175" y="0"/>
                          <a:ext cx="7147596" cy="1289431"/>
                        </a:xfrm>
                        <a:custGeom>
                          <a:avLst/>
                          <a:gdLst>
                            <a:gd name="T0" fmla="*/ 0 w 11262"/>
                            <a:gd name="T1" fmla="*/ 2153 h 2153"/>
                            <a:gd name="T2" fmla="*/ 6683 w 11262"/>
                            <a:gd name="T3" fmla="*/ 886 h 2153"/>
                            <a:gd name="T4" fmla="*/ 11262 w 11262"/>
                            <a:gd name="T5" fmla="*/ 455 h 21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262" h="2153">
                              <a:moveTo>
                                <a:pt x="0" y="2153"/>
                              </a:moveTo>
                              <a:cubicBezTo>
                                <a:pt x="1292" y="0"/>
                                <a:pt x="4221" y="923"/>
                                <a:pt x="6683" y="886"/>
                              </a:cubicBezTo>
                              <a:cubicBezTo>
                                <a:pt x="9145" y="849"/>
                                <a:pt x="10355" y="561"/>
                                <a:pt x="11262" y="4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" name="Freeform 11"/>
                      <wps:cNvSpPr>
                        <a:spLocks/>
                      </wps:cNvSpPr>
                      <wps:spPr bwMode="auto">
                        <a:xfrm>
                          <a:off x="4762" y="233362"/>
                          <a:ext cx="7035165" cy="1005840"/>
                        </a:xfrm>
                        <a:custGeom>
                          <a:avLst/>
                          <a:gdLst>
                            <a:gd name="T0" fmla="*/ 0 w 11256"/>
                            <a:gd name="T1" fmla="*/ 1584 h 1584"/>
                            <a:gd name="T2" fmla="*/ 0 w 11256"/>
                            <a:gd name="T3" fmla="*/ 46 h 1584"/>
                            <a:gd name="T4" fmla="*/ 11256 w 11256"/>
                            <a:gd name="T5" fmla="*/ 46 h 1584"/>
                            <a:gd name="T6" fmla="*/ 4282 w 11256"/>
                            <a:gd name="T7" fmla="*/ 249 h 1584"/>
                            <a:gd name="T8" fmla="*/ 0 w 11256"/>
                            <a:gd name="T9" fmla="*/ 1584 h 15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56" h="1584">
                              <a:moveTo>
                                <a:pt x="0" y="1584"/>
                              </a:moveTo>
                              <a:cubicBezTo>
                                <a:pt x="0" y="815"/>
                                <a:pt x="0" y="46"/>
                                <a:pt x="0" y="46"/>
                              </a:cubicBezTo>
                              <a:cubicBezTo>
                                <a:pt x="0" y="46"/>
                                <a:pt x="5628" y="46"/>
                                <a:pt x="11256" y="46"/>
                              </a:cubicBezTo>
                              <a:cubicBezTo>
                                <a:pt x="9439" y="210"/>
                                <a:pt x="7442" y="498"/>
                                <a:pt x="4282" y="249"/>
                              </a:cubicBezTo>
                              <a:cubicBezTo>
                                <a:pt x="1122" y="0"/>
                                <a:pt x="606" y="888"/>
                                <a:pt x="0" y="1584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alpha val="67999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gamma/>
                                <a:tint val="0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Rectangle 11"/>
                      <wps:cNvSpPr/>
                      <wps:spPr>
                        <a:xfrm>
                          <a:off x="0" y="257175"/>
                          <a:ext cx="7038975" cy="94348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95300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group w14:anchorId="627DE10A" id="Group 19" o:spid="_x0000_s1026" alt="Title: Background graphic" style="position:absolute;margin-left:531.85pt;margin-top:4.3pt;width:583.05pt;height:763.15pt;z-index:251662336;mso-width-percent:953;mso-height-percent:964;mso-position-horizontal:right;mso-position-horizontal-relative:page;mso-position-vertical-relative:page;mso-width-percent:953;mso-height-percent:964" coordsize="74047,9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IVxIAcAAKIWAAAOAAAAZHJzL2Uyb0RvYy54bWzsWN+Po8gRfo+U/wHxGMlrgxsM1npPszPj&#10;VaTJ3ep2on3uAWzQAU0aPJ69KP97vqqmGfDYs5vdi5SH+MFAd3V19Ve/++1PT1XpPGa6LVS9cb03&#10;C9fJ6kSlRb3fuH+/384i12k7WaeyVHW2cb9krfvTuz//6e2xWWe+ylWZZtoBk7pdH5uNm3dds57P&#10;2yTPKtm+UU1WY3KndCU7fOr9PNXyCO5VOfcXi3B+VDpttEqytsXojZl03zH/3S5Lul92uzbrnHLj&#10;QraO/zX/P9D//N1bud5r2eRF0oshv0OKShY1Nh1Y3chOOgddvGBVFYlWrdp1bxJVzdVuVyQZnwGn&#10;8RYnp/mg1aHhs+zXx30zwARoT3D6brbJz48ftVOk0F3sOrWsoCPe1qHvruhKDLyXyW97yFKnTg8V&#10;4XZs9mss/6CbT81H3Q/szRdB8bTTFT1xSOeJEf8yIJ49dU6CwZVYiNXKc50Ec3EYQ6WB0UmSQ3Ev&#10;1iX57VdWzu3Gc5JvEOfYwL7aZwjbH4PwUy6bjDXTEgYWQovgVmcZ2azjsYXR5qAimAiQtrlTyW8t&#10;EIOMoxn6aEHjPBz/plLgLg+dYqs6gdIPVt4qcJ0zeHpiFcShwdPzo1gsPcJzQEWuk0PbfcgUq0Y+&#10;3rUdpmG3Kd7MS28F93CXXVXCG/4ydxbO0fE8P/SNcvapJYLqBiLfC5ZO7tDjlMwfkYVhtLzEbjmi&#10;i6LwAjcxomKpLrEDRoN0IghG7ADIcGSZWxSSp7qHAW+OpBi2YAU0qiVbJEwA+r3FFFSE2QViHJqI&#10;GQzs9zoxzkTEbP2W2Dx7iTRi2WkU066DKPZg0G5kRwchgejVOcKnWWVOvnFZKTRVqcfsXjFR9+xe&#10;VmfY8ZkgOTwUyfvs9zG558fmWH3obJiJ8H0YAuSP/V71ZpxUzePQZW+GU6bTL7Mo9oSx7UjE/cl4&#10;E2+xDMxEELICcE4zYU6J7aHjM9vgUAQIe8EAEmE78oRabYuyZFcoa4IuDvyAVd+qskhpkjDjvJRd&#10;l9p5lMgoMkmyuguZrjxU8FozLhb4GdkxTIGMyUM7jM0HTizWZBOOtCxKnsn0tk75vZNFad6xumS7&#10;QxTtFU7xlNPNP+NFfBvdRmIm/PB2JhY3N7Or7bWYhVuEjJvlzfX1jfcvEtgT67xI06yms9nU54lv&#10;i4t9EjZJa0h+k1O0ev8wALXlX6+bEdl8KgZjgbPYJ5+OgyTFRUo57fpBpV8QI7UyuRy1B15ypX93&#10;nSPy+MZt/3GQOnOd8q81ojysSVDi5w8RrHx86PHMw3hG1glYbdzOhffT63VnioVDo4t9jp08Vnat&#10;rhCbdwUFT5bPSNV/INEYWf/rGQe+aHL2c8Zh15jklT8g44gVQj85uL9cLm0WIKPjJA7H9EK4JiVx&#10;Dxk8AuIEjE3FU1f7T5NOwKGD4vW5pONhN8R1ehiHeyaDxEP07xPYS17jjCMo4ZzjdJJwgtAknJfc&#10;AMKw5UVuSM/PRH7kX2K2GtH5Ir4gGwrsgdvFU6KWG4hOEIOW/vcz4cUcCyxhdPer3t5ez7GAiog5&#10;q+DYTGyeP5ZjYQeUY9lyLudYa1jY8fUca4qMyOsrYZPkzKDofeHlGJ1jkq+nXy8X2OwZhL7BZcob&#10;pQMdC3iZ8W/ij3ITloY1vil87R4rIUz4EHFkvNTII2D9ht6k+m/aBJKZRZMSJFwYaaNosoOBbQT9&#10;FJakVG1mQtVXSwS0PlwHUOr5XHQ59wA2Iezb3oT2rYNi0daNQ5Yf1wsmhYzrhaEwQGYf1QujMkKW&#10;TS77KmIVx9aEB/4cbfctWZ+VAJGYqpCLZcv3iLGXVSVNOVLUnZGnV0NRP37oZ6HGl4JhcACpLPrq&#10;OuAjQkltIsssJTSNNizYJL0pdoYKDYxeKX88Xyze+/FsG0armdiKYBavFtFs4cXv43AhYnGznZY/&#10;d0Wd/Xj580rJOK6DWCU2OY7qILn+etE3FGwkMev7/5XSuVuTC705GhRTKv2KRgqtXZmhoyVrG9VK&#10;/ZcpNp+rl8kNRt98sxOMKqAopo6crzHEUkRLq2TbujfatN0OvWxc6ubYNW01BKu2JGTzg7WTsZNx&#10;LanjZ19+pR952L906lVAUcB41dQrR/bX+9RJqd12X0pYGonwa7bDLRFaYP9rAaXNZZqZyEA7n9+a&#10;GRLnHZqPgbcRfhByGjPNCXp6Wprx9d6w+NVIZxYPK3hnVXfD4qqolT53srKzEWln6PsSv4fmTEPS&#10;Nsm2gI7vZNt9lBr3Jwhv1KX8gr9dqaBLtOD8hqoBfcu58T+2q6kP1bVCuwoXgHT8Cpl0V9rXnVbV&#10;Z1ykXlEvhSnbBiWdth+2EcK1VpJdXTEZrjCRNe/qT01i8yDZ8P3TZ6mb3tA7+MjPyvqkXJ/Yu6El&#10;fXxDSwXz5ItQk+zMpS3dtI6/WT/PV8vv/g0AAP//AwBQSwMEFAAGAAgAAAAhAOssdLvfAAAACAEA&#10;AA8AAABkcnMvZG93bnJldi54bWxMj8FOwzAQRO9I/IO1SNyoE6ChhDgVQiAOnBqKRG/beJukjddp&#10;7Kbh73FP7W1Ws5p5k81H04qBetdYVhBPIhDEpdUNVwqW3x93MxDOI2tsLZOCP3Iwz6+vMky1PfKC&#10;hsJXIoSwS1FB7X2XSunKmgy6ie2Ig7exvUEfzr6SusdjCDetvI+iRBpsODTU2NFbTeWuOBgF5fZn&#10;H+HmS5phv/x8f5LT1W+xUur2Znx9AeFp9OdnOOEHdMgD09oeWDvRKghDvIJZAuJkxkkSg1gHNX14&#10;fAaZZ/JyQP4PAAD//wMAUEsBAi0AFAAGAAgAAAAhALaDOJL+AAAA4QEAABMAAAAAAAAAAAAAAAAA&#10;AAAAAFtDb250ZW50X1R5cGVzXS54bWxQSwECLQAUAAYACAAAACEAOP0h/9YAAACUAQAACwAAAAAA&#10;AAAAAAAAAAAvAQAAX3JlbHMvLnJlbHNQSwECLQAUAAYACAAAACEAu9iFcSAHAACiFgAADgAAAAAA&#10;AAAAAAAAAAAuAgAAZHJzL2Uyb0RvYy54bWxQSwECLQAUAAYACAAAACEA6yx0u98AAAAIAQAADwAA&#10;AAAAAAAAAAAAAAB6CQAAZHJzL2Rvd25yZXYueG1sUEsFBgAAAAAEAAQA8wAAAIYKAAAAAA==&#10;">
              <v:shape id="Freeform 10" o:spid="_x0000_s1027" style="position:absolute;left:2571;width:71476;height:12894;visibility:visible;mso-wrap-style:square;v-text-anchor:top" coordsize="11262,2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nD7b8A&#10;AADaAAAADwAAAGRycy9kb3ducmV2LnhtbERPTYvCMBC9C/sfwizszabrQbQaRWSFvXjQePA4JGNb&#10;bSalibb77zeC4Gl4vM9ZrgfXiAd1ofas4DvLQRAbb2suFZz0bjwDESKyxcYzKfijAOvVx2iJhfU9&#10;H+hxjKVIIRwKVFDF2BZSBlORw5D5ljhxF985jAl2pbQd9incNXKS51PpsObUUGFL24rM7Xh3CgzP&#10;r9pvTxctjd735/v1pz1opb4+h80CRKQhvsUv969N8+H5yvPK1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ucPtvwAAANoAAAAPAAAAAAAAAAAAAAAAAJgCAABkcnMvZG93bnJl&#10;di54bWxQSwUGAAAAAAQABAD1AAAAhAMAAAAA&#10;" path="m,2153c1292,,4221,923,6683,886,9145,849,10355,561,11262,455e" filled="f" strokecolor="#fbd4b4 [1305]">
                <v:path arrowok="t" o:connecttype="custom" o:connectlocs="0,1289431;4241465,530625;7147596,272499" o:connectangles="0,0,0"/>
              </v:shape>
              <v:shape id="Freeform 11" o:spid="_x0000_s1028" style="position:absolute;left:47;top:2333;width:70352;height:10059;visibility:visible;mso-wrap-style:square;v-text-anchor:top" coordsize="11256,1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+UK8QA&#10;AADaAAAADwAAAGRycy9kb3ducmV2LnhtbESPQWvCQBSE70L/w/IKvYhu9FAkdRNKoWA91eghvT2z&#10;r0na7Ns1u9Xk33cFweMwM98w63wwnThT71vLChbzBARxZXXLtYLD/n22AuEDssbOMikYyUOePUzW&#10;mGp74R2di1CLCGGfooImBJdK6auGDPq5dcTR+7a9wRBlX0vd4yXCTSeXSfIsDbYcFxp09NZQ9Vv8&#10;GQVHtzXbwk3Hj7HcmfL09bn4cbVST4/D6wuIQEO4h2/tjVawhOuVeAN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vlCvEAAAA2gAAAA8AAAAAAAAAAAAAAAAAmAIAAGRycy9k&#10;b3ducmV2LnhtbFBLBQYAAAAABAAEAPUAAACJAwAAAAA=&#10;" path="m,1584c,815,,46,,46v,,5628,,11256,c9439,210,7442,498,4282,249,1122,,606,888,,1584xe" fillcolor="#95b3d7 [1940]" stroked="f">
                <v:fill opacity="44563f" color2="#95b3d7 [1940]" rotate="t" focus="100%" type="gradient"/>
                <v:path arrowok="t" o:connecttype="custom" o:connectlocs="0,1005840;0,29210;7035165,29210;2676313,158115;0,1005840" o:connectangles="0,0,0,0,0"/>
              </v:shape>
              <v:rect id="Rectangle 11" o:spid="_x0000_s1029" style="position:absolute;top:2571;width:70389;height:94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y8cAA&#10;AADbAAAADwAAAGRycy9kb3ducmV2LnhtbERPS4vCMBC+C/sfwgjebFpZRLtGkcWFPXjxwZ6nzdgW&#10;k0ltslr/vREEb/PxPWex6q0RV+p841hBlqQgiEunG64UHA8/4xkIH5A1Gsek4E4eVsuPwQJz7W68&#10;o+s+VCKGsM9RQR1Cm0vpy5os+sS1xJE7uc5iiLCrpO7wFsOtkZM0nUqLDceGGlv6rqk87/+tguJ0&#10;2a4v83nRbHyx/fwrjZkdMqVGw379BSJQH97il/tXx/kZPH+JB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pIy8cAAAADbAAAADwAAAAAAAAAAAAAAAACYAgAAZHJzL2Rvd25y&#10;ZXYueG1sUEsFBgAAAAAEAAQA9QAAAIUDAAAAAA==&#10;" filled="f" strokecolor="#bfbfbf [2412]" strokeweight=".25pt"/>
              <w10:wrap anchorx="page" anchory="page"/>
              <w10:anchorlock/>
            </v:group>
          </w:pict>
        </mc:Fallback>
      </mc:AlternateContent>
    </w:r>
    <w:r w:rsidRPr="006B0F29">
      <w:rPr>
        <w:rFonts w:ascii="Times New Roman" w:hAnsi="Times New Roman" w:cs="Times New Roman"/>
        <w:color w:val="auto"/>
      </w:rPr>
      <w:t>Lorraine Banimataku</w:t>
    </w:r>
  </w:p>
  <w:p w:rsidR="008A4AC6" w:rsidRPr="006B0F29" w:rsidRDefault="00814CA5">
    <w:pPr>
      <w:pStyle w:val="ContactInfo"/>
      <w:rPr>
        <w:rStyle w:val="ContactInfoChar"/>
        <w:rFonts w:ascii="Times New Roman" w:hAnsi="Times New Roman" w:cs="Times New Roman"/>
      </w:rPr>
    </w:pPr>
    <w:r>
      <w:rPr>
        <w:rStyle w:val="ContactInfoChar"/>
        <w:rFonts w:ascii="Times New Roman" w:hAnsi="Times New Roman" w:cs="Times New Roman"/>
      </w:rPr>
      <w:t xml:space="preserve">15509 Capitol Hill Boulevard </w:t>
    </w:r>
  </w:p>
  <w:p w:rsidR="008A4AC6" w:rsidRPr="006B0F29" w:rsidRDefault="00814CA5">
    <w:pPr>
      <w:pStyle w:val="ContactInfo"/>
      <w:rPr>
        <w:rFonts w:ascii="Times New Roman" w:hAnsi="Times New Roman" w:cs="Times New Roman"/>
      </w:rPr>
    </w:pPr>
    <w:r>
      <w:rPr>
        <w:rStyle w:val="ContactInfoChar"/>
        <w:rFonts w:ascii="Times New Roman" w:hAnsi="Times New Roman" w:cs="Times New Roman"/>
      </w:rPr>
      <w:t xml:space="preserve">Little Rock, </w:t>
    </w:r>
    <w:r w:rsidR="008A4AC6" w:rsidRPr="006B0F29">
      <w:rPr>
        <w:rStyle w:val="ContactInfoChar"/>
        <w:rFonts w:ascii="Times New Roman" w:hAnsi="Times New Roman" w:cs="Times New Roman"/>
      </w:rPr>
      <w:t>Arkansas 7</w:t>
    </w:r>
    <w:r>
      <w:rPr>
        <w:rStyle w:val="ContactInfoChar"/>
        <w:rFonts w:ascii="Times New Roman" w:hAnsi="Times New Roman" w:cs="Times New Roman"/>
      </w:rPr>
      <w:t>2223</w:t>
    </w:r>
  </w:p>
  <w:p w:rsidR="008A4AC6" w:rsidRPr="006B0F29" w:rsidRDefault="008A4AC6">
    <w:pPr>
      <w:pStyle w:val="ContactInfo"/>
      <w:rPr>
        <w:rStyle w:val="ContactInfoChar"/>
        <w:rFonts w:ascii="Times New Roman" w:hAnsi="Times New Roman" w:cs="Times New Roman"/>
      </w:rPr>
    </w:pPr>
    <w:r w:rsidRPr="006B0F29">
      <w:rPr>
        <w:rStyle w:val="ContactInfoChar"/>
        <w:rFonts w:ascii="Times New Roman" w:hAnsi="Times New Roman" w:cs="Times New Roman"/>
      </w:rPr>
      <w:t>8704038330</w:t>
    </w:r>
  </w:p>
  <w:p w:rsidR="008A4AC6" w:rsidRDefault="00652B5B">
    <w:pPr>
      <w:pStyle w:val="ContactInfo"/>
    </w:pPr>
    <w:r>
      <w:rPr>
        <w:rStyle w:val="ContactInfoChar"/>
        <w:rFonts w:ascii="Times New Roman" w:hAnsi="Times New Roman" w:cs="Times New Roman"/>
      </w:rPr>
      <w:t>vavinelilil@gmail.com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34F77"/>
    <w:multiLevelType w:val="hybridMultilevel"/>
    <w:tmpl w:val="9A3EB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D5992"/>
    <w:multiLevelType w:val="hybridMultilevel"/>
    <w:tmpl w:val="E2F2E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7519D"/>
    <w:multiLevelType w:val="hybridMultilevel"/>
    <w:tmpl w:val="7DDE1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51225"/>
    <w:multiLevelType w:val="hybridMultilevel"/>
    <w:tmpl w:val="9B547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A67DF"/>
    <w:multiLevelType w:val="hybridMultilevel"/>
    <w:tmpl w:val="6C323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E213E4"/>
    <w:multiLevelType w:val="hybridMultilevel"/>
    <w:tmpl w:val="A23EB310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6" w15:restartNumberingAfterBreak="0">
    <w:nsid w:val="35D140B7"/>
    <w:multiLevelType w:val="hybridMultilevel"/>
    <w:tmpl w:val="D0481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6B28D3"/>
    <w:multiLevelType w:val="hybridMultilevel"/>
    <w:tmpl w:val="A08CA0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BB3CF2"/>
    <w:multiLevelType w:val="hybridMultilevel"/>
    <w:tmpl w:val="A18C0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436F3F"/>
    <w:multiLevelType w:val="hybridMultilevel"/>
    <w:tmpl w:val="26201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035442"/>
    <w:multiLevelType w:val="hybridMultilevel"/>
    <w:tmpl w:val="56428CE0"/>
    <w:lvl w:ilvl="0" w:tplc="C7523B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5D2EBB"/>
    <w:multiLevelType w:val="hybridMultilevel"/>
    <w:tmpl w:val="CF9AF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11"/>
  </w:num>
  <w:num w:numId="5">
    <w:abstractNumId w:val="10"/>
  </w:num>
  <w:num w:numId="6">
    <w:abstractNumId w:val="3"/>
  </w:num>
  <w:num w:numId="7">
    <w:abstractNumId w:val="0"/>
  </w:num>
  <w:num w:numId="8">
    <w:abstractNumId w:val="9"/>
  </w:num>
  <w:num w:numId="9">
    <w:abstractNumId w:val="1"/>
  </w:num>
  <w:num w:numId="10">
    <w:abstractNumId w:val="5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262"/>
    <w:rsid w:val="0000067D"/>
    <w:rsid w:val="000119FA"/>
    <w:rsid w:val="00013A2A"/>
    <w:rsid w:val="00164EB5"/>
    <w:rsid w:val="001B0421"/>
    <w:rsid w:val="001B28E5"/>
    <w:rsid w:val="001B4BEF"/>
    <w:rsid w:val="00232BB4"/>
    <w:rsid w:val="002405E7"/>
    <w:rsid w:val="00335B29"/>
    <w:rsid w:val="0039456D"/>
    <w:rsid w:val="003A7BCF"/>
    <w:rsid w:val="003B1209"/>
    <w:rsid w:val="003D054D"/>
    <w:rsid w:val="003D4DE9"/>
    <w:rsid w:val="004464A2"/>
    <w:rsid w:val="00464F36"/>
    <w:rsid w:val="004F6D8B"/>
    <w:rsid w:val="005E51E4"/>
    <w:rsid w:val="005E6262"/>
    <w:rsid w:val="0062748E"/>
    <w:rsid w:val="00651B78"/>
    <w:rsid w:val="00652B5B"/>
    <w:rsid w:val="006B0F29"/>
    <w:rsid w:val="006C011D"/>
    <w:rsid w:val="006C7D99"/>
    <w:rsid w:val="00737B4A"/>
    <w:rsid w:val="00747AE5"/>
    <w:rsid w:val="00751114"/>
    <w:rsid w:val="00796D77"/>
    <w:rsid w:val="00796F42"/>
    <w:rsid w:val="00811342"/>
    <w:rsid w:val="00814CA5"/>
    <w:rsid w:val="00824A47"/>
    <w:rsid w:val="008A4AC6"/>
    <w:rsid w:val="008A6237"/>
    <w:rsid w:val="008F1184"/>
    <w:rsid w:val="008F5CB1"/>
    <w:rsid w:val="0091697C"/>
    <w:rsid w:val="00924D72"/>
    <w:rsid w:val="00A10ED8"/>
    <w:rsid w:val="00A217F4"/>
    <w:rsid w:val="00A3665A"/>
    <w:rsid w:val="00B0239F"/>
    <w:rsid w:val="00B96FCF"/>
    <w:rsid w:val="00BA2775"/>
    <w:rsid w:val="00CA5E82"/>
    <w:rsid w:val="00CB4DF6"/>
    <w:rsid w:val="00CC4D45"/>
    <w:rsid w:val="00D114AA"/>
    <w:rsid w:val="00D21449"/>
    <w:rsid w:val="00D52384"/>
    <w:rsid w:val="00DE760B"/>
    <w:rsid w:val="00E816E8"/>
    <w:rsid w:val="00F33381"/>
    <w:rsid w:val="00F36E7C"/>
    <w:rsid w:val="00F75400"/>
    <w:rsid w:val="00F87C5B"/>
    <w:rsid w:val="00F91E5F"/>
    <w:rsid w:val="00FE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B16CA7C"/>
  <w15:docId w15:val="{E27C5F3E-8128-42DD-8AF1-06B1B06DA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ontactInfo">
    <w:name w:val="Contact Info"/>
    <w:link w:val="ContactInfoChar"/>
    <w:uiPriority w:val="2"/>
    <w:qFormat/>
    <w:pPr>
      <w:spacing w:line="240" w:lineRule="auto"/>
      <w:jc w:val="right"/>
    </w:pPr>
    <w:rPr>
      <w:sz w:val="24"/>
    </w:rPr>
  </w:style>
  <w:style w:type="table" w:styleId="TableGrid">
    <w:name w:val="Table Grid"/>
    <w:basedOn w:val="TableNormal"/>
    <w:uiPriority w:val="59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ntactInfoChar">
    <w:name w:val="Contact Info Char"/>
    <w:basedOn w:val="DefaultParagraphFont"/>
    <w:link w:val="ContactInfo"/>
    <w:uiPriority w:val="2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0D0D0D" w:themeColor="text1" w:themeTint="F2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paragraph" w:styleId="Title">
    <w:name w:val="Title"/>
    <w:basedOn w:val="Normal"/>
    <w:next w:val="Normal"/>
    <w:link w:val="TitleChar"/>
    <w:uiPriority w:val="1"/>
    <w:qFormat/>
    <w:pPr>
      <w:spacing w:line="240" w:lineRule="auto"/>
      <w:contextualSpacing/>
      <w:jc w:val="right"/>
    </w:pPr>
    <w:rPr>
      <w:rFonts w:asciiTheme="majorHAnsi" w:eastAsiaTheme="majorEastAsia" w:hAnsiTheme="majorHAnsi" w:cstheme="majorBidi"/>
      <w:b/>
      <w:color w:val="984806" w:themeColor="accent6" w:themeShade="8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984806" w:themeColor="accent6" w:themeShade="80"/>
      <w:kern w:val="28"/>
      <w:sz w:val="32"/>
      <w:szCs w:val="56"/>
    </w:rPr>
  </w:style>
  <w:style w:type="paragraph" w:styleId="ListParagraph">
    <w:name w:val="List Paragraph"/>
    <w:basedOn w:val="Normal"/>
    <w:uiPriority w:val="34"/>
    <w:unhideWhenUsed/>
    <w:rsid w:val="006C7D9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36E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Chronologic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7FDDF6863B94360925F6897DE4CC9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76A58-DE3C-466E-AEA5-02B94FDE20DA}"/>
      </w:docPartPr>
      <w:docPartBody>
        <w:p w:rsidR="00ED7E1B" w:rsidRDefault="00C41CBD">
          <w:pPr>
            <w:pStyle w:val="07FDDF6863B94360925F6897DE4CC9B3"/>
          </w:pPr>
          <w:r>
            <w:t>Objectives</w:t>
          </w:r>
        </w:p>
      </w:docPartBody>
    </w:docPart>
    <w:docPart>
      <w:docPartPr>
        <w:name w:val="6981853BF05740AF9F47D36FF8C5E5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E2FEF6-062A-495A-B002-A0D524A82409}"/>
      </w:docPartPr>
      <w:docPartBody>
        <w:p w:rsidR="00ED7E1B" w:rsidRDefault="005C472B" w:rsidP="005C472B">
          <w:pPr>
            <w:pStyle w:val="6981853BF05740AF9F47D36FF8C5E5C5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472B"/>
    <w:rsid w:val="005C472B"/>
    <w:rsid w:val="00C41CBD"/>
    <w:rsid w:val="00ED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FDDF6863B94360925F6897DE4CC9B3">
    <w:name w:val="07FDDF6863B94360925F6897DE4CC9B3"/>
  </w:style>
  <w:style w:type="paragraph" w:customStyle="1" w:styleId="507E40C6EAC541029DE456239CC41634">
    <w:name w:val="507E40C6EAC541029DE456239CC41634"/>
  </w:style>
  <w:style w:type="paragraph" w:customStyle="1" w:styleId="0A8793669ABD4F43814851FFBFA53627">
    <w:name w:val="0A8793669ABD4F43814851FFBFA53627"/>
  </w:style>
  <w:style w:type="paragraph" w:customStyle="1" w:styleId="44FA4C7A2BA54A268F5945D33F373099">
    <w:name w:val="44FA4C7A2BA54A268F5945D33F373099"/>
  </w:style>
  <w:style w:type="paragraph" w:customStyle="1" w:styleId="FF35BF6691774C24AFE090D4E059F1C1">
    <w:name w:val="FF35BF6691774C24AFE090D4E059F1C1"/>
  </w:style>
  <w:style w:type="paragraph" w:customStyle="1" w:styleId="170EAF2F2F5046A98A43B837B8B7329A">
    <w:name w:val="170EAF2F2F5046A98A43B837B8B7329A"/>
  </w:style>
  <w:style w:type="paragraph" w:customStyle="1" w:styleId="FAA596A0F5D34C92B7036FBECD166EC0">
    <w:name w:val="FAA596A0F5D34C92B7036FBECD166EC0"/>
  </w:style>
  <w:style w:type="paragraph" w:customStyle="1" w:styleId="5955A378C9CA45909D8C6FA316F54F2C">
    <w:name w:val="5955A378C9CA45909D8C6FA316F54F2C"/>
  </w:style>
  <w:style w:type="paragraph" w:customStyle="1" w:styleId="FA6943CDD8174C15B3C0F1FCBF8DA5E4">
    <w:name w:val="FA6943CDD8174C15B3C0F1FCBF8DA5E4"/>
  </w:style>
  <w:style w:type="paragraph" w:customStyle="1" w:styleId="4F7E1737F36B4CC19F695A33F730388F">
    <w:name w:val="4F7E1737F36B4CC19F695A33F730388F"/>
  </w:style>
  <w:style w:type="paragraph" w:customStyle="1" w:styleId="77D32AC7C11A493D8B88A2112B157FAF">
    <w:name w:val="77D32AC7C11A493D8B88A2112B157FAF"/>
  </w:style>
  <w:style w:type="paragraph" w:customStyle="1" w:styleId="7A0D482F5FD7481E99936D18D8B5C645">
    <w:name w:val="7A0D482F5FD7481E99936D18D8B5C645"/>
  </w:style>
  <w:style w:type="paragraph" w:customStyle="1" w:styleId="9BF5C06B184C48659DB7633949B014C8">
    <w:name w:val="9BF5C06B184C48659DB7633949B014C8"/>
  </w:style>
  <w:style w:type="paragraph" w:customStyle="1" w:styleId="604CAEA4154A401CBC3DFF7242D94DDD">
    <w:name w:val="604CAEA4154A401CBC3DFF7242D94DDD"/>
  </w:style>
  <w:style w:type="paragraph" w:customStyle="1" w:styleId="81256EB4EE7D4DBB82A424C65D8D5A85">
    <w:name w:val="81256EB4EE7D4DBB82A424C65D8D5A85"/>
  </w:style>
  <w:style w:type="paragraph" w:customStyle="1" w:styleId="97CCB242815241F6803EAF4D57189B68">
    <w:name w:val="97CCB242815241F6803EAF4D57189B68"/>
  </w:style>
  <w:style w:type="paragraph" w:customStyle="1" w:styleId="48B2047FB55249BE969020AC9F2325C4">
    <w:name w:val="48B2047FB55249BE969020AC9F2325C4"/>
  </w:style>
  <w:style w:type="paragraph" w:customStyle="1" w:styleId="DAAAA32A845E46939EE7364F7EE3A569">
    <w:name w:val="DAAAA32A845E46939EE7364F7EE3A569"/>
    <w:rsid w:val="005C472B"/>
  </w:style>
  <w:style w:type="paragraph" w:customStyle="1" w:styleId="C2CACC101EC14071906B4D267504DD8B">
    <w:name w:val="C2CACC101EC14071906B4D267504DD8B"/>
    <w:rsid w:val="005C472B"/>
  </w:style>
  <w:style w:type="paragraph" w:customStyle="1" w:styleId="D82FD6A3628F4075AC14D56FD1408E5B">
    <w:name w:val="D82FD6A3628F4075AC14D56FD1408E5B"/>
    <w:rsid w:val="005C472B"/>
  </w:style>
  <w:style w:type="paragraph" w:customStyle="1" w:styleId="6981853BF05740AF9F47D36FF8C5E5C5">
    <w:name w:val="6981853BF05740AF9F47D36FF8C5E5C5"/>
    <w:rsid w:val="005C472B"/>
  </w:style>
  <w:style w:type="paragraph" w:customStyle="1" w:styleId="D5B8BF14BEB2415EBC8EEBB1288AC609">
    <w:name w:val="D5B8BF14BEB2415EBC8EEBB1288AC609"/>
    <w:rsid w:val="005C472B"/>
  </w:style>
  <w:style w:type="paragraph" w:customStyle="1" w:styleId="E75156E8A09C4ADAB7D5309B9C4EB00C">
    <w:name w:val="E75156E8A09C4ADAB7D5309B9C4EB00C"/>
    <w:rsid w:val="005C47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ChronologicalResume</Template>
  <TotalTime>1</TotalTime>
  <Pages>3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HSU</dc:creator>
  <cp:keywords/>
  <cp:lastModifiedBy>Tevin Sharp</cp:lastModifiedBy>
  <cp:revision>2</cp:revision>
  <dcterms:created xsi:type="dcterms:W3CDTF">2019-05-31T21:57:00Z</dcterms:created>
  <dcterms:modified xsi:type="dcterms:W3CDTF">2019-05-31T21:57:00Z</dcterms:modified>
  <cp:version/>
</cp:coreProperties>
</file>